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95" w:rsidRPr="00EB442A" w:rsidRDefault="00997495" w:rsidP="00997495">
      <w:pPr>
        <w:pStyle w:val="Heading2"/>
        <w:jc w:val="center"/>
        <w:rPr>
          <w:rFonts w:cs="Arial"/>
          <w:sz w:val="32"/>
          <w:szCs w:val="32"/>
          <w:lang w:val="ru-RU"/>
        </w:rPr>
      </w:pPr>
      <w:proofErr w:type="spellStart"/>
      <w:r w:rsidRPr="00EB442A">
        <w:rPr>
          <w:sz w:val="32"/>
          <w:szCs w:val="32"/>
        </w:rPr>
        <w:t>Классы</w:t>
      </w:r>
      <w:proofErr w:type="spellEnd"/>
      <w:r w:rsidRPr="00EB442A">
        <w:rPr>
          <w:sz w:val="32"/>
          <w:szCs w:val="32"/>
        </w:rPr>
        <w:t xml:space="preserve"> </w:t>
      </w:r>
      <w:r w:rsidRPr="00EB442A">
        <w:rPr>
          <w:rFonts w:cs="Arial"/>
          <w:sz w:val="32"/>
          <w:szCs w:val="32"/>
          <w:lang w:val="ru-RU"/>
        </w:rPr>
        <w:t>Эквивалентности.</w:t>
      </w:r>
    </w:p>
    <w:p w:rsidR="00997495" w:rsidRPr="00EB442A" w:rsidRDefault="00997495" w:rsidP="00997495">
      <w:pPr>
        <w:rPr>
          <w:rFonts w:asciiTheme="majorHAnsi" w:hAnsiTheme="majorHAnsi"/>
          <w:lang w:eastAsia="en-US"/>
        </w:rPr>
      </w:pPr>
    </w:p>
    <w:p w:rsidR="0034096C" w:rsidRPr="00EB442A" w:rsidRDefault="0034096C" w:rsidP="00997495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Сложение двух чисел типа </w:t>
      </w:r>
      <w:r w:rsidRPr="00EB442A">
        <w:rPr>
          <w:rFonts w:asciiTheme="majorHAnsi" w:hAnsiTheme="majorHAnsi" w:cs="Arial"/>
          <w:b/>
          <w:sz w:val="24"/>
          <w:szCs w:val="24"/>
        </w:rPr>
        <w:t>short</w:t>
      </w:r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</w:t>
      </w:r>
      <w:proofErr w:type="spellStart"/>
      <w:r w:rsidRPr="00EB442A">
        <w:rPr>
          <w:rFonts w:asciiTheme="majorHAnsi" w:hAnsiTheme="majorHAnsi" w:cs="Arial"/>
          <w:b/>
          <w:sz w:val="24"/>
          <w:szCs w:val="24"/>
        </w:rPr>
        <w:t>int</w:t>
      </w:r>
      <w:proofErr w:type="spellEnd"/>
      <w:r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в языке С</w:t>
      </w:r>
    </w:p>
    <w:p w:rsidR="00E04045" w:rsidRPr="00EB442A" w:rsidRDefault="00E04045" w:rsidP="00323156">
      <w:pPr>
        <w:rPr>
          <w:rFonts w:asciiTheme="majorHAnsi" w:hAnsiTheme="majorHAnsi" w:cs="Arial"/>
          <w:lang w:val="en-US"/>
        </w:rPr>
      </w:pPr>
      <w:r w:rsidRPr="00EB442A">
        <w:rPr>
          <w:rFonts w:asciiTheme="majorHAnsi" w:hAnsiTheme="majorHAnsi" w:cs="Arial"/>
        </w:rPr>
        <w:t>Положительные классы:</w:t>
      </w:r>
      <w:bookmarkStart w:id="0" w:name="_GoBack"/>
      <w:bookmarkEnd w:id="0"/>
    </w:p>
    <w:p w:rsidR="0034096C" w:rsidRPr="00EB442A" w:rsidRDefault="00E04045" w:rsidP="00E04045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числа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принадлежат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17ECB" w:rsidRPr="00EB442A">
        <w:rPr>
          <w:rFonts w:asciiTheme="majorHAnsi" w:hAnsiTheme="majorHAnsi" w:cs="Arial"/>
          <w:sz w:val="24"/>
          <w:szCs w:val="24"/>
        </w:rPr>
        <w:t>[-32767</w:t>
      </w:r>
      <w:r w:rsidR="0034096C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B17ECB" w:rsidRPr="00EB442A">
        <w:rPr>
          <w:rFonts w:asciiTheme="majorHAnsi" w:hAnsiTheme="majorHAnsi" w:cs="Arial"/>
          <w:sz w:val="24"/>
          <w:szCs w:val="24"/>
        </w:rPr>
        <w:t>32768</w:t>
      </w:r>
      <w:r w:rsidR="0034096C" w:rsidRPr="00EB442A">
        <w:rPr>
          <w:rFonts w:asciiTheme="majorHAnsi" w:hAnsiTheme="majorHAnsi" w:cs="Arial"/>
          <w:sz w:val="24"/>
          <w:szCs w:val="24"/>
        </w:rPr>
        <w:t>]</w:t>
      </w:r>
    </w:p>
    <w:p w:rsidR="00E04045" w:rsidRPr="00EB442A" w:rsidRDefault="002150F4" w:rsidP="00F17895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a + b </w:t>
      </w:r>
      <w:r w:rsidRPr="00EB442A">
        <w:rPr>
          <w:rFonts w:asciiTheme="majorHAnsi" w:hAnsiTheme="majorHAnsi" w:cs="Arial"/>
          <w:sz w:val="24"/>
          <w:szCs w:val="24"/>
        </w:rPr>
        <w:tab/>
      </w:r>
      <w:proofErr w:type="gramStart"/>
      <w:r w:rsidRPr="00EB442A">
        <w:rPr>
          <w:rFonts w:asciiTheme="majorHAnsi" w:hAnsiTheme="majorHAnsi" w:cs="Arial"/>
          <w:sz w:val="24"/>
          <w:szCs w:val="24"/>
        </w:rPr>
        <w:t>a :</w:t>
      </w:r>
      <w:proofErr w:type="gramEnd"/>
      <w:r w:rsidRPr="00EB442A">
        <w:rPr>
          <w:rFonts w:asciiTheme="majorHAnsi" w:hAnsiTheme="majorHAnsi" w:cs="Arial"/>
          <w:sz w:val="24"/>
          <w:szCs w:val="24"/>
        </w:rPr>
        <w:t xml:space="preserve"> [0; 32768], b : [0; 32768 - a]</w:t>
      </w:r>
    </w:p>
    <w:p w:rsidR="00E04045" w:rsidRPr="00EB442A" w:rsidRDefault="002150F4" w:rsidP="00F17895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-a + b </w:t>
      </w:r>
      <w:r w:rsidRPr="00EB442A">
        <w:rPr>
          <w:rFonts w:asciiTheme="majorHAnsi" w:hAnsiTheme="majorHAnsi" w:cs="Arial"/>
          <w:sz w:val="24"/>
          <w:szCs w:val="24"/>
        </w:rPr>
        <w:tab/>
      </w:r>
      <w:proofErr w:type="gramStart"/>
      <w:r w:rsidRPr="00EB442A">
        <w:rPr>
          <w:rFonts w:asciiTheme="majorHAnsi" w:hAnsiTheme="majorHAnsi" w:cs="Arial"/>
          <w:sz w:val="24"/>
          <w:szCs w:val="24"/>
        </w:rPr>
        <w:t>a :</w:t>
      </w:r>
      <w:proofErr w:type="gramEnd"/>
      <w:r w:rsidRPr="00EB442A">
        <w:rPr>
          <w:rFonts w:asciiTheme="majorHAnsi" w:hAnsiTheme="majorHAnsi" w:cs="Arial"/>
          <w:sz w:val="24"/>
          <w:szCs w:val="24"/>
        </w:rPr>
        <w:t xml:space="preserve"> [-32767; 0), b : [0; 32768]</w:t>
      </w:r>
    </w:p>
    <w:p w:rsidR="00E04045" w:rsidRPr="00EB442A" w:rsidRDefault="002150F4" w:rsidP="00F17895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с = a - </w:t>
      </w:r>
      <w:proofErr w:type="gramStart"/>
      <w:r w:rsidRPr="00EB442A">
        <w:rPr>
          <w:rFonts w:asciiTheme="majorHAnsi" w:hAnsiTheme="majorHAnsi" w:cs="Arial"/>
          <w:sz w:val="24"/>
          <w:szCs w:val="24"/>
        </w:rPr>
        <w:t xml:space="preserve">b  </w:t>
      </w:r>
      <w:r w:rsidRPr="00EB442A">
        <w:rPr>
          <w:rFonts w:asciiTheme="majorHAnsi" w:hAnsiTheme="majorHAnsi" w:cs="Arial"/>
          <w:sz w:val="24"/>
          <w:szCs w:val="24"/>
        </w:rPr>
        <w:tab/>
      </w:r>
      <w:proofErr w:type="gramEnd"/>
      <w:r w:rsidRPr="00EB442A">
        <w:rPr>
          <w:rFonts w:asciiTheme="majorHAnsi" w:hAnsiTheme="majorHAnsi" w:cs="Arial"/>
          <w:sz w:val="24"/>
          <w:szCs w:val="24"/>
        </w:rPr>
        <w:t>a : [0; 32768], b: [-32767; 0)</w:t>
      </w:r>
    </w:p>
    <w:p w:rsidR="00323156" w:rsidRPr="00EB442A" w:rsidRDefault="002150F4" w:rsidP="00F17895">
      <w:pPr>
        <w:pStyle w:val="ListParagraph"/>
        <w:numPr>
          <w:ilvl w:val="0"/>
          <w:numId w:val="4"/>
        </w:numPr>
        <w:rPr>
          <w:rFonts w:asciiTheme="majorHAnsi" w:hAnsiTheme="majorHAnsi" w:cs="Arial"/>
          <w:lang w:val="ru-RU"/>
        </w:rPr>
      </w:pPr>
      <w:r w:rsidRPr="00EB442A">
        <w:rPr>
          <w:rFonts w:asciiTheme="majorHAnsi" w:hAnsiTheme="majorHAnsi" w:cs="Arial"/>
          <w:lang w:val="ru-RU"/>
        </w:rPr>
        <w:t>с = -</w:t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 xml:space="preserve"> - </w:t>
      </w:r>
      <w:r w:rsidRPr="00EB442A">
        <w:rPr>
          <w:rFonts w:asciiTheme="majorHAnsi" w:hAnsiTheme="majorHAnsi" w:cs="Arial"/>
        </w:rPr>
        <w:t>b</w:t>
      </w:r>
      <w:r w:rsidRPr="00EB442A">
        <w:rPr>
          <w:rFonts w:asciiTheme="majorHAnsi" w:hAnsiTheme="majorHAnsi" w:cs="Arial"/>
          <w:lang w:val="ru-RU"/>
        </w:rPr>
        <w:t xml:space="preserve"> </w:t>
      </w:r>
      <w:r w:rsidR="00E04045" w:rsidRPr="00EB442A">
        <w:rPr>
          <w:rFonts w:asciiTheme="majorHAnsi" w:hAnsiTheme="majorHAnsi" w:cs="Arial"/>
          <w:lang w:val="ru-RU"/>
        </w:rPr>
        <w:tab/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 xml:space="preserve"> : [-32767; 0), </w:t>
      </w:r>
      <w:r w:rsidRPr="00EB442A">
        <w:rPr>
          <w:rFonts w:asciiTheme="majorHAnsi" w:hAnsiTheme="majorHAnsi" w:cs="Arial"/>
        </w:rPr>
        <w:t>b</w:t>
      </w:r>
      <w:r w:rsidRPr="00EB442A">
        <w:rPr>
          <w:rFonts w:asciiTheme="majorHAnsi" w:hAnsiTheme="majorHAnsi" w:cs="Arial"/>
          <w:lang w:val="ru-RU"/>
        </w:rPr>
        <w:t xml:space="preserve"> : [-32767 - </w:t>
      </w:r>
      <w:r w:rsidRPr="00EB442A">
        <w:rPr>
          <w:rFonts w:asciiTheme="majorHAnsi" w:hAnsiTheme="majorHAnsi" w:cs="Arial"/>
        </w:rPr>
        <w:t>a</w:t>
      </w:r>
      <w:r w:rsidRPr="00EB442A">
        <w:rPr>
          <w:rFonts w:asciiTheme="majorHAnsi" w:hAnsiTheme="majorHAnsi" w:cs="Arial"/>
          <w:lang w:val="ru-RU"/>
        </w:rPr>
        <w:t>; 0)</w:t>
      </w:r>
    </w:p>
    <w:p w:rsidR="00323156" w:rsidRPr="00EB442A" w:rsidRDefault="00323156" w:rsidP="00323156">
      <w:pPr>
        <w:pStyle w:val="ListParagraph"/>
        <w:ind w:left="1495"/>
        <w:rPr>
          <w:rFonts w:asciiTheme="majorHAnsi" w:hAnsiTheme="majorHAnsi" w:cs="Arial"/>
        </w:rPr>
      </w:pPr>
    </w:p>
    <w:p w:rsidR="00323156" w:rsidRPr="00EB442A" w:rsidRDefault="00826D49" w:rsidP="00243C3E">
      <w:pPr>
        <w:pStyle w:val="ListParagraph"/>
        <w:ind w:left="0"/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В</w:t>
      </w:r>
      <w:r w:rsidR="00323156" w:rsidRPr="00EB442A">
        <w:rPr>
          <w:rFonts w:asciiTheme="majorHAnsi" w:hAnsiTheme="majorHAnsi" w:cs="Arial"/>
          <w:sz w:val="24"/>
          <w:szCs w:val="24"/>
          <w:lang w:val="ru-RU"/>
        </w:rPr>
        <w:t xml:space="preserve">сё что не относится к положительным классам </w:t>
      </w:r>
      <w:r>
        <w:rPr>
          <w:rFonts w:asciiTheme="majorHAnsi" w:hAnsiTheme="majorHAnsi" w:cs="Arial"/>
          <w:sz w:val="24"/>
          <w:szCs w:val="24"/>
          <w:lang w:val="ru-RU"/>
        </w:rPr>
        <w:t>–</w:t>
      </w:r>
      <w:r w:rsidR="00323156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</w:p>
    <w:p w:rsidR="00826D49" w:rsidRDefault="006056EC" w:rsidP="00826D49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826D49" w:rsidRPr="00826D49" w:rsidRDefault="00E04045" w:rsidP="00F17895">
      <w:pPr>
        <w:pStyle w:val="ListParagraph"/>
        <w:numPr>
          <w:ilvl w:val="0"/>
          <w:numId w:val="18"/>
        </w:numPr>
        <w:rPr>
          <w:rFonts w:asciiTheme="majorHAnsi" w:hAnsiTheme="majorHAnsi" w:cs="Arial"/>
        </w:rPr>
      </w:pPr>
      <w:proofErr w:type="spellStart"/>
      <w:r w:rsidRPr="00826D49">
        <w:rPr>
          <w:rFonts w:asciiTheme="majorHAnsi" w:hAnsiTheme="majorHAnsi" w:cs="Arial"/>
        </w:rPr>
        <w:t>Положительный</w:t>
      </w:r>
      <w:proofErr w:type="spellEnd"/>
      <w:r w:rsidRPr="00826D49">
        <w:rPr>
          <w:rFonts w:asciiTheme="majorHAnsi" w:hAnsiTheme="majorHAnsi" w:cs="Arial"/>
        </w:rPr>
        <w:t xml:space="preserve"> </w:t>
      </w:r>
      <w:proofErr w:type="spellStart"/>
      <w:r w:rsidRPr="00826D49">
        <w:rPr>
          <w:rFonts w:asciiTheme="majorHAnsi" w:hAnsiTheme="majorHAnsi" w:cs="Arial"/>
        </w:rPr>
        <w:t>класс</w:t>
      </w:r>
      <w:proofErr w:type="spellEnd"/>
      <w:r w:rsidRPr="00826D49">
        <w:rPr>
          <w:rFonts w:asciiTheme="majorHAnsi" w:hAnsiTheme="majorHAnsi" w:cs="Arial"/>
        </w:rPr>
        <w:t>:</w:t>
      </w:r>
    </w:p>
    <w:p w:rsidR="00826D49" w:rsidRDefault="00826D49" w:rsidP="00F17895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32700 + 68 = 32768</w:t>
      </w:r>
      <w:r>
        <w:rPr>
          <w:rFonts w:asciiTheme="majorHAnsi" w:hAnsiTheme="majorHAnsi" w:cs="Arial"/>
          <w:sz w:val="24"/>
          <w:szCs w:val="24"/>
        </w:rPr>
        <w:t>; 0 + 0 = 0</w:t>
      </w:r>
    </w:p>
    <w:p w:rsidR="00826D49" w:rsidRDefault="00826D49" w:rsidP="00F17895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-124 + 12 = - 112</w:t>
      </w:r>
      <w:r>
        <w:rPr>
          <w:rFonts w:asciiTheme="majorHAnsi" w:hAnsiTheme="majorHAnsi" w:cs="Arial"/>
          <w:sz w:val="24"/>
          <w:szCs w:val="24"/>
        </w:rPr>
        <w:t>; -10 + 10 = 0</w:t>
      </w:r>
    </w:p>
    <w:p w:rsidR="00826D49" w:rsidRPr="00826D49" w:rsidRDefault="00826D49" w:rsidP="00F17895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</w:rPr>
        <w:t>20 + (-10) = 10; -32767+32768 = 1</w:t>
      </w:r>
    </w:p>
    <w:p w:rsidR="00826D49" w:rsidRPr="00826D49" w:rsidRDefault="00826D49" w:rsidP="00F17895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</w:rPr>
        <w:t>-12 – 12 = -24; -32760 + (-7) = -32767</w:t>
      </w:r>
    </w:p>
    <w:p w:rsidR="00826D49" w:rsidRPr="00826D49" w:rsidRDefault="006056EC" w:rsidP="00F17895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</w:p>
    <w:p w:rsidR="00997D0B" w:rsidRPr="00EB442A" w:rsidRDefault="00067B2F" w:rsidP="00F17895">
      <w:pPr>
        <w:pStyle w:val="ListParagraph"/>
        <w:numPr>
          <w:ilvl w:val="1"/>
          <w:numId w:val="18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32900 + 0; 32768 + 8;</w:t>
      </w:r>
    </w:p>
    <w:p w:rsidR="002F1597" w:rsidRPr="00EB442A" w:rsidRDefault="00323156" w:rsidP="00F17895">
      <w:pPr>
        <w:pStyle w:val="ListParagraph"/>
        <w:numPr>
          <w:ilvl w:val="0"/>
          <w:numId w:val="15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  <w:lang w:val="ru-RU"/>
        </w:rPr>
        <w:t>-</w:t>
      </w:r>
      <w:r w:rsidR="002F1597" w:rsidRPr="00EB442A">
        <w:rPr>
          <w:rFonts w:asciiTheme="majorHAnsi" w:hAnsiTheme="majorHAnsi" w:cs="Arial"/>
        </w:rPr>
        <w:t>3276</w:t>
      </w:r>
      <w:r w:rsidR="001412CA" w:rsidRPr="00EB442A">
        <w:rPr>
          <w:rFonts w:asciiTheme="majorHAnsi" w:hAnsiTheme="majorHAnsi" w:cs="Arial"/>
        </w:rPr>
        <w:t xml:space="preserve">9 </w:t>
      </w:r>
      <w:r w:rsidRPr="00EB442A">
        <w:rPr>
          <w:rFonts w:asciiTheme="majorHAnsi" w:hAnsiTheme="majorHAnsi" w:cs="Arial"/>
          <w:lang w:val="ru-RU"/>
        </w:rPr>
        <w:t xml:space="preserve">+ </w:t>
      </w: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9</w:t>
      </w:r>
      <w:r w:rsidR="002F1597" w:rsidRPr="00EB442A">
        <w:rPr>
          <w:rFonts w:asciiTheme="majorHAnsi" w:hAnsiTheme="majorHAnsi" w:cs="Arial"/>
        </w:rPr>
        <w:t>;</w:t>
      </w:r>
    </w:p>
    <w:p w:rsidR="00067B2F" w:rsidRPr="00EB442A" w:rsidRDefault="00323156" w:rsidP="00F17895">
      <w:pPr>
        <w:pStyle w:val="ListParagraph"/>
        <w:numPr>
          <w:ilvl w:val="0"/>
          <w:numId w:val="15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9 -</w:t>
      </w:r>
      <w:r w:rsidR="002F1597" w:rsidRPr="00EB442A">
        <w:rPr>
          <w:rFonts w:asciiTheme="majorHAnsi" w:hAnsiTheme="majorHAnsi" w:cs="Arial"/>
        </w:rPr>
        <w:t xml:space="preserve"> </w:t>
      </w:r>
      <w:r w:rsidRPr="00EB442A">
        <w:rPr>
          <w:rFonts w:asciiTheme="majorHAnsi" w:hAnsiTheme="majorHAnsi" w:cs="Arial"/>
        </w:rPr>
        <w:t>3276</w:t>
      </w:r>
      <w:r w:rsidRPr="00EB442A">
        <w:rPr>
          <w:rFonts w:asciiTheme="majorHAnsi" w:hAnsiTheme="majorHAnsi" w:cs="Arial"/>
          <w:lang w:val="ru-RU"/>
        </w:rPr>
        <w:t>8</w:t>
      </w:r>
      <w:r w:rsidR="002F1597" w:rsidRPr="00EB442A">
        <w:rPr>
          <w:rFonts w:asciiTheme="majorHAnsi" w:hAnsiTheme="majorHAnsi" w:cs="Arial"/>
        </w:rPr>
        <w:t>;</w:t>
      </w:r>
    </w:p>
    <w:p w:rsidR="002F1597" w:rsidRPr="00EB442A" w:rsidRDefault="002F1597" w:rsidP="00F17895">
      <w:pPr>
        <w:pStyle w:val="ListParagraph"/>
        <w:numPr>
          <w:ilvl w:val="0"/>
          <w:numId w:val="15"/>
        </w:num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-3276</w:t>
      </w:r>
      <w:r w:rsidR="001412CA" w:rsidRPr="00EB442A">
        <w:rPr>
          <w:rFonts w:asciiTheme="majorHAnsi" w:hAnsiTheme="majorHAnsi" w:cs="Arial"/>
        </w:rPr>
        <w:t xml:space="preserve">8 </w:t>
      </w:r>
      <w:r w:rsidRPr="00EB442A">
        <w:rPr>
          <w:rFonts w:asciiTheme="majorHAnsi" w:hAnsiTheme="majorHAnsi" w:cs="Arial"/>
        </w:rPr>
        <w:t>-</w:t>
      </w:r>
      <w:r w:rsidR="001412CA" w:rsidRPr="00EB442A">
        <w:rPr>
          <w:rFonts w:asciiTheme="majorHAnsi" w:hAnsiTheme="majorHAnsi" w:cs="Arial"/>
          <w:lang w:val="ru-RU"/>
        </w:rPr>
        <w:t xml:space="preserve"> </w:t>
      </w:r>
      <w:r w:rsidRPr="00EB442A">
        <w:rPr>
          <w:rFonts w:asciiTheme="majorHAnsi" w:hAnsiTheme="majorHAnsi" w:cs="Arial"/>
        </w:rPr>
        <w:t>32768</w:t>
      </w:r>
    </w:p>
    <w:p w:rsidR="00997D0B" w:rsidRPr="00EB442A" w:rsidRDefault="00997D0B" w:rsidP="00997D0B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997D0B" w:rsidRPr="00EB442A" w:rsidRDefault="00997D0B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  <w:b/>
        </w:rPr>
        <w:t xml:space="preserve">2. </w:t>
      </w:r>
      <w:r w:rsidR="00323156" w:rsidRPr="00EB442A">
        <w:rPr>
          <w:rFonts w:asciiTheme="majorHAnsi" w:hAnsiTheme="majorHAnsi" w:cs="Arial"/>
          <w:b/>
        </w:rPr>
        <w:t xml:space="preserve"> </w:t>
      </w:r>
      <w:r w:rsidRPr="00EB442A">
        <w:rPr>
          <w:rFonts w:asciiTheme="majorHAnsi" w:hAnsiTheme="majorHAnsi" w:cs="Arial"/>
          <w:b/>
        </w:rPr>
        <w:t>В требованиях к продукту указано:</w:t>
      </w:r>
      <w:r w:rsidRPr="00EB442A">
        <w:rPr>
          <w:rFonts w:asciiTheme="majorHAnsi" w:hAnsiTheme="majorHAnsi" w:cs="Arial"/>
        </w:rPr>
        <w:t xml:space="preserve"> </w:t>
      </w:r>
    </w:p>
    <w:p w:rsidR="006F5BE2" w:rsidRPr="00EB442A" w:rsidRDefault="006F5BE2" w:rsidP="00323156">
      <w:pPr>
        <w:ind w:left="360"/>
        <w:rPr>
          <w:rFonts w:asciiTheme="majorHAnsi" w:hAnsiTheme="majorHAnsi" w:cs="Arial"/>
        </w:rPr>
      </w:pPr>
    </w:p>
    <w:p w:rsidR="0062052B" w:rsidRDefault="00997D0B" w:rsidP="00F17895">
      <w:pPr>
        <w:pStyle w:val="ListParagraph"/>
        <w:numPr>
          <w:ilvl w:val="0"/>
          <w:numId w:val="19"/>
        </w:numPr>
        <w:rPr>
          <w:rFonts w:asciiTheme="majorHAnsi" w:hAnsiTheme="majorHAnsi" w:cs="Arial"/>
        </w:rPr>
      </w:pPr>
      <w:r w:rsidRPr="0062052B">
        <w:rPr>
          <w:rFonts w:asciiTheme="majorHAnsi" w:hAnsiTheme="majorHAnsi" w:cs="Arial"/>
        </w:rPr>
        <w:t xml:space="preserve">Идентификатор должен быть от 1 до 128 символов. </w:t>
      </w:r>
    </w:p>
    <w:p w:rsidR="0062052B" w:rsidRPr="0062052B" w:rsidRDefault="00997D0B" w:rsidP="00F17895">
      <w:pPr>
        <w:pStyle w:val="ListParagraph"/>
        <w:numPr>
          <w:ilvl w:val="0"/>
          <w:numId w:val="19"/>
        </w:numPr>
        <w:rPr>
          <w:rFonts w:asciiTheme="majorHAnsi" w:hAnsiTheme="majorHAnsi" w:cs="Arial"/>
          <w:lang w:val="ru-RU"/>
        </w:rPr>
      </w:pPr>
      <w:r w:rsidRPr="0062052B">
        <w:rPr>
          <w:rFonts w:asciiTheme="majorHAnsi" w:hAnsiTheme="majorHAnsi" w:cs="Arial"/>
          <w:lang w:val="ru-RU"/>
        </w:rPr>
        <w:t>Идентификатор должен начинаться с буквы или подчеркивания;</w:t>
      </w:r>
    </w:p>
    <w:p w:rsidR="00323156" w:rsidRPr="0062052B" w:rsidRDefault="00997D0B" w:rsidP="00F17895">
      <w:pPr>
        <w:pStyle w:val="ListParagraph"/>
        <w:numPr>
          <w:ilvl w:val="0"/>
          <w:numId w:val="19"/>
        </w:numPr>
        <w:rPr>
          <w:rFonts w:asciiTheme="majorHAnsi" w:hAnsiTheme="majorHAnsi" w:cs="Arial"/>
          <w:lang w:val="ru-RU"/>
        </w:rPr>
      </w:pPr>
      <w:r w:rsidRPr="0062052B">
        <w:rPr>
          <w:rFonts w:asciiTheme="majorHAnsi" w:hAnsiTheme="majorHAnsi" w:cs="Arial"/>
          <w:lang w:val="ru-RU"/>
        </w:rPr>
        <w:t>Идентификатор может содержать буквы латинского алфавита, символ подчёркивания, минус, цифры.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Положительный класс :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  <w:t xml:space="preserve">первый символ </w:t>
      </w:r>
      <w:r w:rsidRPr="00EB442A">
        <w:rPr>
          <w:rFonts w:asciiTheme="majorHAnsi" w:hAnsiTheme="majorHAnsi" w:cs="Arial"/>
        </w:rPr>
        <w:sym w:font="Symbol" w:char="F0CE"/>
      </w:r>
      <w:r w:rsidRPr="00EB442A">
        <w:rPr>
          <w:rFonts w:asciiTheme="majorHAnsi" w:hAnsiTheme="majorHAnsi" w:cs="Arial"/>
        </w:rPr>
        <w:t xml:space="preserve">  </w:t>
      </w:r>
      <w:r w:rsidR="00D0541B" w:rsidRPr="00EB442A">
        <w:rPr>
          <w:rFonts w:asciiTheme="majorHAnsi" w:hAnsiTheme="majorHAnsi" w:cs="Arial"/>
        </w:rPr>
        <w:t>[a-z; A-Z;_]</w:t>
      </w:r>
      <w:r w:rsidRPr="00EB442A">
        <w:rPr>
          <w:rFonts w:asciiTheme="majorHAnsi" w:hAnsiTheme="majorHAnsi" w:cs="Arial"/>
        </w:rPr>
        <w:t xml:space="preserve">, все остальные </w:t>
      </w:r>
      <w:r w:rsidRPr="00EB442A">
        <w:rPr>
          <w:rFonts w:asciiTheme="majorHAnsi" w:hAnsiTheme="majorHAnsi" w:cs="Arial"/>
        </w:rPr>
        <w:sym w:font="Symbol" w:char="F0CE"/>
      </w:r>
      <w:r w:rsidR="00D0541B" w:rsidRPr="00EB442A">
        <w:rPr>
          <w:rFonts w:asciiTheme="majorHAnsi" w:hAnsiTheme="majorHAnsi" w:cs="Arial"/>
        </w:rPr>
        <w:t xml:space="preserve"> [ a-z; A-Z; 0-9;_</w:t>
      </w:r>
      <w:r w:rsidR="001E29A1" w:rsidRPr="00EB442A">
        <w:rPr>
          <w:rFonts w:asciiTheme="majorHAnsi" w:hAnsiTheme="majorHAnsi" w:cs="Arial"/>
        </w:rPr>
        <w:t xml:space="preserve">; - </w:t>
      </w:r>
      <w:r w:rsidRPr="00EB442A">
        <w:rPr>
          <w:rFonts w:asciiTheme="majorHAnsi" w:hAnsiTheme="majorHAnsi" w:cs="Arial"/>
        </w:rPr>
        <w:t>]</w:t>
      </w:r>
      <w:r w:rsidR="001E29A1" w:rsidRPr="00EB442A">
        <w:rPr>
          <w:rFonts w:asciiTheme="majorHAnsi" w:hAnsiTheme="majorHAnsi" w:cs="Arial"/>
        </w:rPr>
        <w:t xml:space="preserve">, </w:t>
      </w:r>
      <w:r w:rsidRPr="00EB442A">
        <w:rPr>
          <w:rFonts w:asciiTheme="majorHAnsi" w:hAnsiTheme="majorHAnsi" w:cs="Arial"/>
        </w:rPr>
        <w:t>длин</w:t>
      </w:r>
      <w:r w:rsidR="001E29A1" w:rsidRPr="00EB442A">
        <w:rPr>
          <w:rFonts w:asciiTheme="majorHAnsi" w:hAnsiTheme="majorHAnsi" w:cs="Arial"/>
        </w:rPr>
        <w:t xml:space="preserve">а </w:t>
      </w:r>
      <w:r w:rsidRPr="00EB442A">
        <w:rPr>
          <w:rFonts w:asciiTheme="majorHAnsi" w:hAnsiTheme="majorHAnsi" w:cs="Arial"/>
        </w:rPr>
        <w:tab/>
      </w:r>
      <w:r w:rsidR="001E29A1" w:rsidRPr="00EB442A">
        <w:rPr>
          <w:rFonts w:asciiTheme="majorHAnsi" w:hAnsiTheme="majorHAnsi" w:cs="Arial"/>
        </w:rPr>
        <w:t xml:space="preserve">идентификатора </w:t>
      </w:r>
      <w:r w:rsidRPr="00EB442A">
        <w:rPr>
          <w:rFonts w:asciiTheme="majorHAnsi" w:hAnsiTheme="majorHAnsi" w:cs="Arial"/>
        </w:rPr>
        <w:sym w:font="Symbol" w:char="F0CE"/>
      </w:r>
      <w:r w:rsidRPr="00EB442A">
        <w:rPr>
          <w:rFonts w:asciiTheme="majorHAnsi" w:hAnsiTheme="majorHAnsi" w:cs="Arial"/>
        </w:rPr>
        <w:t xml:space="preserve"> [1; 128]</w:t>
      </w: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</w:p>
    <w:p w:rsidR="00323156" w:rsidRPr="00EB442A" w:rsidRDefault="00323156" w:rsidP="00323156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Негативный класс :</w:t>
      </w:r>
    </w:p>
    <w:p w:rsidR="00323156" w:rsidRPr="00EB442A" w:rsidRDefault="00323156" w:rsidP="00243C3E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остальные символы, которые не удовлетворяют данные требования</w:t>
      </w:r>
    </w:p>
    <w:p w:rsidR="006D6863" w:rsidRPr="00EB442A" w:rsidRDefault="00D0541B" w:rsidP="00D0541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6D6863" w:rsidRPr="00EB442A" w:rsidRDefault="006D6863" w:rsidP="006D6863">
      <w:pPr>
        <w:pStyle w:val="ListParagraph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E04045"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класс:</w:t>
      </w:r>
    </w:p>
    <w:p w:rsidR="00243C3E" w:rsidRPr="0062052B" w:rsidRDefault="006D6863" w:rsidP="006D6863">
      <w:pPr>
        <w:pStyle w:val="ListParagraph"/>
        <w:ind w:left="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62052B">
        <w:rPr>
          <w:rFonts w:asciiTheme="majorHAnsi" w:hAnsiTheme="majorHAnsi" w:cs="Arial"/>
        </w:rPr>
        <w:t>“x”, “x1”, “abc2”, “</w:t>
      </w:r>
      <w:proofErr w:type="spellStart"/>
      <w:r w:rsidR="0062052B">
        <w:rPr>
          <w:rFonts w:asciiTheme="majorHAnsi" w:hAnsiTheme="majorHAnsi" w:cs="Arial"/>
        </w:rPr>
        <w:t>m_word</w:t>
      </w:r>
      <w:proofErr w:type="spellEnd"/>
      <w:r w:rsidR="0062052B">
        <w:rPr>
          <w:rFonts w:asciiTheme="majorHAnsi" w:hAnsiTheme="majorHAnsi" w:cs="Arial"/>
        </w:rPr>
        <w:t>”, “</w:t>
      </w:r>
      <w:proofErr w:type="spellStart"/>
      <w:r w:rsidR="0062052B">
        <w:rPr>
          <w:rFonts w:asciiTheme="majorHAnsi" w:hAnsiTheme="majorHAnsi" w:cs="Arial"/>
        </w:rPr>
        <w:t>asd</w:t>
      </w:r>
      <w:proofErr w:type="spellEnd"/>
      <w:r w:rsidR="0062052B">
        <w:rPr>
          <w:rFonts w:asciiTheme="majorHAnsi" w:hAnsiTheme="majorHAnsi" w:cs="Arial"/>
        </w:rPr>
        <w:t>_”, “</w:t>
      </w:r>
      <w:proofErr w:type="spellStart"/>
      <w:r w:rsidR="0062052B">
        <w:rPr>
          <w:rFonts w:asciiTheme="majorHAnsi" w:hAnsiTheme="majorHAnsi" w:cs="Arial"/>
        </w:rPr>
        <w:t>asd_sad</w:t>
      </w:r>
      <w:proofErr w:type="spellEnd"/>
      <w:r w:rsidR="0062052B">
        <w:rPr>
          <w:rFonts w:asciiTheme="majorHAnsi" w:hAnsiTheme="majorHAnsi" w:cs="Arial"/>
        </w:rPr>
        <w:t>” …</w:t>
      </w:r>
    </w:p>
    <w:p w:rsidR="00D0541B" w:rsidRPr="00EB442A" w:rsidRDefault="00D0541B" w:rsidP="00243C3E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6D6863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997D0B" w:rsidRDefault="0062052B" w:rsidP="00F17895">
      <w:pPr>
        <w:pStyle w:val="ListParagraph"/>
        <w:numPr>
          <w:ilvl w:val="0"/>
          <w:numId w:val="20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Строка длинной больше 128 символов</w:t>
      </w:r>
    </w:p>
    <w:p w:rsidR="0062052B" w:rsidRPr="0062052B" w:rsidRDefault="0062052B" w:rsidP="00F17895">
      <w:pPr>
        <w:pStyle w:val="ListParagraph"/>
        <w:numPr>
          <w:ilvl w:val="0"/>
          <w:numId w:val="20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 xml:space="preserve">Строка начинающая с цифры </w:t>
      </w:r>
      <w:r w:rsidRPr="0062052B">
        <w:rPr>
          <w:rFonts w:asciiTheme="majorHAnsi" w:hAnsiTheme="majorHAnsi" w:cs="Arial"/>
          <w:sz w:val="24"/>
          <w:szCs w:val="24"/>
          <w:lang w:val="ru-RU"/>
        </w:rPr>
        <w:t>112</w:t>
      </w:r>
      <w:proofErr w:type="spellStart"/>
      <w:r>
        <w:rPr>
          <w:rFonts w:asciiTheme="majorHAnsi" w:hAnsiTheme="majorHAnsi" w:cs="Arial"/>
          <w:sz w:val="24"/>
          <w:szCs w:val="24"/>
        </w:rPr>
        <w:t>saf</w:t>
      </w:r>
      <w:proofErr w:type="spellEnd"/>
      <w:r w:rsidRPr="0062052B">
        <w:rPr>
          <w:rFonts w:asciiTheme="majorHAnsi" w:hAnsiTheme="majorHAnsi" w:cs="Arial"/>
          <w:sz w:val="24"/>
          <w:szCs w:val="24"/>
          <w:lang w:val="ru-RU"/>
        </w:rPr>
        <w:t>, 123124</w:t>
      </w:r>
    </w:p>
    <w:p w:rsidR="006F5BE2" w:rsidRPr="0062052B" w:rsidRDefault="0062052B" w:rsidP="00F17895">
      <w:pPr>
        <w:pStyle w:val="ListParagraph"/>
        <w:numPr>
          <w:ilvl w:val="0"/>
          <w:numId w:val="20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 xml:space="preserve">Не оговоренные в условиях символы </w:t>
      </w:r>
      <w:r w:rsidRPr="0062052B">
        <w:rPr>
          <w:rFonts w:asciiTheme="majorHAnsi" w:hAnsiTheme="majorHAnsi" w:cs="Arial"/>
          <w:sz w:val="24"/>
          <w:szCs w:val="24"/>
          <w:lang w:val="ru-RU"/>
        </w:rPr>
        <w:t>#</w:t>
      </w:r>
      <w:proofErr w:type="spellStart"/>
      <w:r>
        <w:rPr>
          <w:rFonts w:asciiTheme="majorHAnsi" w:hAnsiTheme="majorHAnsi" w:cs="Arial"/>
          <w:sz w:val="24"/>
          <w:szCs w:val="24"/>
        </w:rPr>
        <w:t>dsf</w:t>
      </w:r>
      <w:proofErr w:type="spellEnd"/>
      <w:r w:rsidRPr="0062052B">
        <w:rPr>
          <w:rFonts w:asciiTheme="majorHAnsi" w:hAnsiTheme="majorHAnsi" w:cs="Arial"/>
          <w:sz w:val="24"/>
          <w:szCs w:val="24"/>
          <w:lang w:val="ru-RU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as</w:t>
      </w:r>
      <w:r>
        <w:rPr>
          <w:rFonts w:asciiTheme="majorHAnsi" w:hAnsiTheme="majorHAnsi" w:cs="Arial"/>
          <w:sz w:val="24"/>
          <w:szCs w:val="24"/>
          <w:lang w:val="ru-RU"/>
        </w:rPr>
        <w:t>$, ~ и т.д.</w:t>
      </w:r>
    </w:p>
    <w:p w:rsidR="001E29A1" w:rsidRPr="00EB442A" w:rsidRDefault="001E29A1" w:rsidP="006F5BE2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lastRenderedPageBreak/>
        <w:t xml:space="preserve">3. Калькулятор кредита: </w:t>
      </w:r>
    </w:p>
    <w:p w:rsidR="006F5BE2" w:rsidRPr="00EB442A" w:rsidRDefault="006F5BE2" w:rsidP="006F5BE2">
      <w:pPr>
        <w:ind w:left="360"/>
        <w:rPr>
          <w:rFonts w:asciiTheme="majorHAnsi" w:hAnsiTheme="majorHAnsi" w:cs="Arial"/>
          <w:b/>
        </w:rPr>
      </w:pPr>
    </w:p>
    <w:p w:rsidR="001E29A1" w:rsidRPr="00EB442A" w:rsidRDefault="001E29A1" w:rsidP="001E29A1">
      <w:pPr>
        <w:pStyle w:val="ListParagraph"/>
        <w:spacing w:after="0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Калькулятор кредита работает следующим образом: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Базовая ставка кредита — 15%.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EB442A" w:rsidRDefault="001E29A1" w:rsidP="001E29A1">
      <w:pPr>
        <w:pStyle w:val="ListParagraph"/>
        <w:spacing w:after="0"/>
        <w:ind w:left="0"/>
        <w:rPr>
          <w:rFonts w:asciiTheme="majorHAnsi" w:hAnsiTheme="majorHAnsi" w:cs="Arial"/>
          <w:sz w:val="24"/>
          <w:szCs w:val="24"/>
          <w:lang w:val="ru-RU"/>
        </w:rPr>
      </w:pPr>
    </w:p>
    <w:p w:rsidR="001E29A1" w:rsidRPr="00EB442A" w:rsidRDefault="001E29A1" w:rsidP="001E29A1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 xml:space="preserve">Классы эквивалентности для </w:t>
      </w:r>
      <w:r w:rsidR="00243C3E" w:rsidRPr="00EB442A">
        <w:rPr>
          <w:rFonts w:asciiTheme="majorHAnsi" w:hAnsiTheme="majorHAnsi" w:cs="Arial"/>
        </w:rPr>
        <w:t>суммы кредита</w:t>
      </w:r>
      <w:r w:rsidRPr="00EB442A">
        <w:rPr>
          <w:rFonts w:asciiTheme="majorHAnsi" w:hAnsiTheme="majorHAnsi" w:cs="Arial"/>
        </w:rPr>
        <w:t>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Положительные классы: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[10.000, 100.000] ставка базовая(15%)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 [100.001, 500.000] ставка уменьшается на 1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[500.001, 1.000.000] ставка уменьшается на 2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(1.000.000, +∞) ставка обговаривается индивидуально с каждым клиентом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если  &lt; 10.000  - негативный класс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Тест данных: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Положительные классы: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10.000, 15.000, 100.000 ставка базовая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100.001, 150.000, 500.000 ставка увеличивается на 1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500.001, 750.000, 1.000.000 ставка увеличивается на 2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сумма 1.000.100, 1.100.000 ставка обговаривается индивидуально с каждым клиентом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Негативный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-100, 0, 100, 9.999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Классы эквивалентности для срока кредита: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Положительные классы: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 (0, 3) ставка базовая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 [3, 5] ставка увеличивается на 1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 (5, 10] ставка увеличивается на 2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 (10, +∞)  ставка обговаривается индивидуально с каждым клиентом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если  &lt; 0  - негативный класс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Тест данных: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Положительные классы: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1, 2 ставка базовая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3, 4, 5 ставка увеличивается на 1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6, 8, 10 ставка увеличивается на 2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срок 11, 15 ставка обговаривается индивидуально с каждым клиентом</w:t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Негативный</w:t>
      </w:r>
    </w:p>
    <w:p w:rsid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  <w:r w:rsidRPr="0062052B">
        <w:rPr>
          <w:rFonts w:asciiTheme="majorHAnsi" w:eastAsiaTheme="minorHAnsi" w:hAnsiTheme="majorHAnsi" w:cs="Arial"/>
          <w:lang w:eastAsia="en-US"/>
        </w:rPr>
        <w:t>-10, 0</w:t>
      </w:r>
    </w:p>
    <w:p w:rsidR="0062052B" w:rsidRDefault="0062052B">
      <w:pPr>
        <w:rPr>
          <w:rFonts w:asciiTheme="majorHAnsi" w:eastAsiaTheme="minorHAnsi" w:hAnsiTheme="majorHAnsi" w:cs="Arial"/>
          <w:lang w:eastAsia="en-US"/>
        </w:rPr>
      </w:pPr>
      <w:r>
        <w:rPr>
          <w:rFonts w:asciiTheme="majorHAnsi" w:eastAsiaTheme="minorHAnsi" w:hAnsiTheme="majorHAnsi" w:cs="Arial"/>
          <w:lang w:eastAsia="en-US"/>
        </w:rPr>
        <w:br w:type="page"/>
      </w:r>
    </w:p>
    <w:p w:rsidR="0062052B" w:rsidRPr="0062052B" w:rsidRDefault="0062052B" w:rsidP="0062052B">
      <w:pPr>
        <w:ind w:left="360"/>
        <w:rPr>
          <w:rFonts w:asciiTheme="majorHAnsi" w:eastAsiaTheme="minorHAnsi" w:hAnsiTheme="majorHAnsi" w:cs="Arial"/>
          <w:lang w:eastAsia="en-US"/>
        </w:rPr>
      </w:pPr>
    </w:p>
    <w:p w:rsidR="002150F4" w:rsidRPr="00EB442A" w:rsidRDefault="006F5BE2" w:rsidP="006F5BE2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>4. Перевод</w:t>
      </w:r>
      <w:r w:rsidR="002150F4" w:rsidRPr="00EB442A">
        <w:rPr>
          <w:rFonts w:asciiTheme="majorHAnsi" w:hAnsiTheme="majorHAnsi" w:cs="Arial"/>
          <w:b/>
        </w:rPr>
        <w:t xml:space="preserve"> градусов Цельсия в градусы Фаренгейта: </w:t>
      </w:r>
    </w:p>
    <w:p w:rsidR="002150F4" w:rsidRPr="00EB442A" w:rsidRDefault="002150F4" w:rsidP="001E29A1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2150F4" w:rsidRPr="00EB442A" w:rsidRDefault="002150F4" w:rsidP="006F5BE2">
      <w:pPr>
        <w:pStyle w:val="ListParagraph"/>
        <w:spacing w:after="0"/>
        <w:ind w:left="36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noProof/>
          <w:sz w:val="24"/>
          <w:szCs w:val="24"/>
        </w:rPr>
        <w:drawing>
          <wp:inline distT="114300" distB="114300" distL="114300" distR="114300">
            <wp:extent cx="2571750" cy="1457325"/>
            <wp:effectExtent l="1905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ECB" w:rsidRPr="00EB442A" w:rsidRDefault="00B17ECB" w:rsidP="00B17EC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Классы эквивалентности:</w:t>
      </w:r>
    </w:p>
    <w:p w:rsidR="00E00520" w:rsidRPr="00EB442A" w:rsidRDefault="00B17ECB" w:rsidP="006F5BE2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класс:</w:t>
      </w:r>
    </w:p>
    <w:p w:rsidR="005D18BC" w:rsidRPr="00EB442A" w:rsidRDefault="005D18BC" w:rsidP="006F5BE2">
      <w:pPr>
        <w:pStyle w:val="ListParagraph"/>
        <w:ind w:left="144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C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[-273;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>+∞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) </w:t>
      </w:r>
      <w:r w:rsidRPr="00EB442A">
        <w:rPr>
          <w:rFonts w:asciiTheme="majorHAnsi" w:hAnsiTheme="majorHAnsi" w:cs="Arial"/>
          <w:sz w:val="24"/>
          <w:szCs w:val="24"/>
        </w:rPr>
        <w:t>F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[-523,4; </w:t>
      </w:r>
      <w:r w:rsidR="006F5BE2" w:rsidRPr="00EB442A">
        <w:rPr>
          <w:rFonts w:asciiTheme="majorHAnsi" w:hAnsiTheme="majorHAnsi" w:cs="Arial"/>
          <w:sz w:val="24"/>
          <w:szCs w:val="24"/>
          <w:lang w:val="ru-RU"/>
        </w:rPr>
        <w:t>+∞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)</w:t>
      </w:r>
    </w:p>
    <w:p w:rsidR="006F5BE2" w:rsidRPr="00EB442A" w:rsidRDefault="006F5BE2" w:rsidP="006F5BE2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класс:</w:t>
      </w:r>
    </w:p>
    <w:p w:rsidR="00B17ECB" w:rsidRPr="00EB442A" w:rsidRDefault="006F5BE2" w:rsidP="006F5BE2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E00520" w:rsidRPr="00EB442A">
        <w:rPr>
          <w:rFonts w:asciiTheme="majorHAnsi" w:hAnsiTheme="majorHAnsi" w:cs="Arial"/>
          <w:sz w:val="24"/>
          <w:szCs w:val="24"/>
          <w:lang w:val="ru-RU"/>
        </w:rPr>
        <w:t>другие значения для градусов Цельсия и Фаренгейта</w:t>
      </w:r>
    </w:p>
    <w:p w:rsidR="006F5BE2" w:rsidRPr="00EB442A" w:rsidRDefault="00B17ECB" w:rsidP="006F5BE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17ECB" w:rsidRPr="00EB442A" w:rsidRDefault="006F5BE2" w:rsidP="006F5BE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</w:r>
      <w:r w:rsidR="00B17ECB" w:rsidRPr="00EB442A">
        <w:rPr>
          <w:rFonts w:asciiTheme="majorHAnsi" w:hAnsiTheme="majorHAnsi" w:cs="Arial"/>
        </w:rPr>
        <w:t>Положительный класс:</w:t>
      </w:r>
    </w:p>
    <w:p w:rsidR="00B17ECB" w:rsidRPr="00EB442A" w:rsidRDefault="00B17ECB" w:rsidP="005D18BC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</w:r>
      <w:r w:rsidR="00B70730" w:rsidRPr="00EB442A">
        <w:rPr>
          <w:rFonts w:asciiTheme="majorHAnsi" w:hAnsiTheme="majorHAnsi" w:cs="Arial"/>
        </w:rPr>
        <w:tab/>
      </w:r>
      <w:r w:rsidR="005D18BC" w:rsidRPr="00EB442A">
        <w:rPr>
          <w:rFonts w:asciiTheme="majorHAnsi" w:hAnsiTheme="majorHAnsi" w:cs="Arial"/>
        </w:rPr>
        <w:t>-273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B70730" w:rsidRPr="00EB442A">
        <w:rPr>
          <w:rFonts w:asciiTheme="majorHAnsi" w:hAnsiTheme="majorHAnsi" w:cs="Arial"/>
        </w:rPr>
        <w:t xml:space="preserve"> =</w:t>
      </w:r>
      <w:r w:rsidR="005D18BC" w:rsidRPr="00EB442A">
        <w:rPr>
          <w:rFonts w:asciiTheme="majorHAnsi" w:hAnsiTheme="majorHAnsi" w:cs="Arial"/>
        </w:rPr>
        <w:t xml:space="preserve"> -523,4</w:t>
      </w:r>
      <w:r w:rsidR="00B70730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  <w:r w:rsidR="00725F58" w:rsidRPr="00EB442A">
        <w:rPr>
          <w:rFonts w:asciiTheme="majorHAnsi" w:hAnsiTheme="majorHAnsi" w:cs="Arial"/>
        </w:rPr>
        <w:t>-</w:t>
      </w:r>
      <w:r w:rsidR="00B70730" w:rsidRPr="00EB442A">
        <w:rPr>
          <w:rFonts w:asciiTheme="majorHAnsi" w:hAnsiTheme="majorHAnsi" w:cs="Arial"/>
        </w:rPr>
        <w:t>50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725F58" w:rsidRPr="00EB442A">
        <w:rPr>
          <w:rFonts w:asciiTheme="majorHAnsi" w:hAnsiTheme="majorHAnsi" w:cs="Arial"/>
        </w:rPr>
        <w:t xml:space="preserve"> -</w:t>
      </w:r>
      <w:r w:rsidR="00B70730" w:rsidRPr="00EB442A">
        <w:rPr>
          <w:rFonts w:asciiTheme="majorHAnsi" w:hAnsiTheme="majorHAnsi" w:cs="Arial"/>
        </w:rPr>
        <w:t xml:space="preserve">58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</w:rPr>
        <w:t xml:space="preserve">; </w:t>
      </w:r>
      <w:r w:rsidR="005D18BC" w:rsidRPr="00EB442A">
        <w:rPr>
          <w:rFonts w:asciiTheme="majorHAnsi" w:hAnsiTheme="majorHAnsi" w:cs="Arial"/>
        </w:rPr>
        <w:t>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5D18BC" w:rsidRPr="00EB442A">
        <w:rPr>
          <w:rFonts w:asciiTheme="majorHAnsi" w:hAnsiTheme="majorHAnsi" w:cs="Arial"/>
        </w:rPr>
        <w:t xml:space="preserve"> 32</w:t>
      </w:r>
      <w:r w:rsidR="00B70730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  <w:r w:rsidR="00B70730" w:rsidRPr="00EB442A">
        <w:rPr>
          <w:rFonts w:asciiTheme="majorHAnsi" w:hAnsiTheme="majorHAnsi" w:cs="Arial"/>
        </w:rPr>
        <w:t>50</w:t>
      </w:r>
      <w:r w:rsidR="006F5BE2" w:rsidRPr="00EB442A">
        <w:rPr>
          <w:rFonts w:asciiTheme="majorHAnsi" w:hAnsiTheme="majorHAnsi" w:cs="Arial"/>
        </w:rPr>
        <w:t xml:space="preserve"> </w:t>
      </w:r>
      <w:r w:rsidR="006F5BE2" w:rsidRPr="00EB442A">
        <w:rPr>
          <w:rFonts w:asciiTheme="majorHAnsi" w:hAnsiTheme="majorHAnsi" w:cs="Arial"/>
          <w:lang w:val="en-US"/>
        </w:rPr>
        <w:t>c</w:t>
      </w:r>
      <w:r w:rsidR="006F5BE2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>=</w:t>
      </w:r>
      <w:r w:rsidR="005D18BC" w:rsidRPr="00EB442A">
        <w:rPr>
          <w:rFonts w:asciiTheme="majorHAnsi" w:hAnsiTheme="majorHAnsi" w:cs="Arial"/>
        </w:rPr>
        <w:t xml:space="preserve"> </w:t>
      </w:r>
      <w:r w:rsidR="00B70730" w:rsidRPr="00EB442A">
        <w:rPr>
          <w:rFonts w:asciiTheme="majorHAnsi" w:hAnsiTheme="majorHAnsi" w:cs="Arial"/>
        </w:rPr>
        <w:t xml:space="preserve">122 </w:t>
      </w:r>
      <w:r w:rsidR="00B70730" w:rsidRPr="00EB442A">
        <w:rPr>
          <w:rFonts w:asciiTheme="majorHAnsi" w:hAnsiTheme="majorHAnsi" w:cs="Arial"/>
          <w:lang w:val="en-US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  <w:r w:rsidR="005D18BC" w:rsidRPr="00EB442A">
        <w:rPr>
          <w:rFonts w:asciiTheme="majorHAnsi" w:hAnsiTheme="majorHAnsi" w:cs="Arial"/>
        </w:rPr>
        <w:t xml:space="preserve">; </w:t>
      </w:r>
    </w:p>
    <w:p w:rsidR="00B70730" w:rsidRPr="00EB442A" w:rsidRDefault="00B70730" w:rsidP="00B70730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B70730" w:rsidRPr="00EB442A" w:rsidRDefault="00B17ECB" w:rsidP="00B70730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B70730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B17ECB" w:rsidRPr="00EB442A" w:rsidRDefault="00B17ECB" w:rsidP="00B70730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</w:r>
      <w:r w:rsidR="00B70730" w:rsidRPr="00EB442A">
        <w:rPr>
          <w:rFonts w:asciiTheme="majorHAnsi" w:hAnsiTheme="majorHAnsi" w:cs="Arial"/>
          <w:lang w:val="ru-RU"/>
        </w:rPr>
        <w:t xml:space="preserve">-274 </w:t>
      </w:r>
      <w:r w:rsidR="00B70730" w:rsidRPr="00EB442A">
        <w:rPr>
          <w:rFonts w:asciiTheme="majorHAnsi" w:hAnsiTheme="majorHAnsi" w:cs="Arial"/>
        </w:rPr>
        <w:t>c</w:t>
      </w:r>
      <w:r w:rsidR="00B70730" w:rsidRPr="00EB442A">
        <w:rPr>
          <w:rFonts w:asciiTheme="majorHAnsi" w:hAnsiTheme="majorHAnsi" w:cs="Arial"/>
        </w:rPr>
        <w:sym w:font="Symbol" w:char="F0B0"/>
      </w:r>
      <w:r w:rsidR="00725F58" w:rsidRPr="00EB442A">
        <w:rPr>
          <w:rFonts w:asciiTheme="majorHAnsi" w:hAnsiTheme="majorHAnsi" w:cs="Arial"/>
          <w:sz w:val="24"/>
          <w:szCs w:val="24"/>
          <w:lang w:val="ru-RU"/>
        </w:rPr>
        <w:t>, -</w:t>
      </w:r>
      <w:r w:rsidR="005F1057" w:rsidRPr="00EB442A">
        <w:rPr>
          <w:rFonts w:asciiTheme="majorHAnsi" w:hAnsiTheme="majorHAnsi" w:cs="Arial"/>
          <w:sz w:val="24"/>
          <w:szCs w:val="24"/>
          <w:lang w:val="ru-RU"/>
        </w:rPr>
        <w:t>524</w:t>
      </w:r>
      <w:r w:rsidR="00B70730" w:rsidRPr="00EB442A">
        <w:rPr>
          <w:rFonts w:asciiTheme="majorHAnsi" w:hAnsiTheme="majorHAnsi" w:cs="Arial"/>
          <w:lang w:val="ru-RU"/>
        </w:rPr>
        <w:t xml:space="preserve"> </w:t>
      </w:r>
      <w:r w:rsidR="00B70730" w:rsidRPr="00EB442A">
        <w:rPr>
          <w:rFonts w:asciiTheme="majorHAnsi" w:hAnsiTheme="majorHAnsi" w:cs="Arial"/>
        </w:rPr>
        <w:t>f</w:t>
      </w:r>
      <w:r w:rsidR="00B70730" w:rsidRPr="00EB442A">
        <w:rPr>
          <w:rFonts w:asciiTheme="majorHAnsi" w:hAnsiTheme="majorHAnsi" w:cs="Arial"/>
        </w:rPr>
        <w:sym w:font="Symbol" w:char="F0B0"/>
      </w:r>
    </w:p>
    <w:p w:rsidR="001E29A1" w:rsidRPr="00EB442A" w:rsidRDefault="001E29A1" w:rsidP="00D0541B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085864" w:rsidRPr="00EB442A" w:rsidRDefault="00085864" w:rsidP="00B70730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 xml:space="preserve">5. MSPaint: изменение размеров картинки в процентах. </w:t>
      </w:r>
    </w:p>
    <w:p w:rsidR="00085864" w:rsidRPr="00EB442A" w:rsidRDefault="00085864" w:rsidP="00D0541B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085864" w:rsidRPr="00EB442A" w:rsidRDefault="00085864" w:rsidP="00D0541B">
      <w:pPr>
        <w:pStyle w:val="ListParagraph"/>
        <w:rPr>
          <w:rFonts w:asciiTheme="majorHAnsi" w:hAnsiTheme="majorHAnsi" w:cs="Arial"/>
          <w:sz w:val="24"/>
          <w:szCs w:val="24"/>
        </w:rPr>
      </w:pPr>
      <w:proofErr w:type="spellStart"/>
      <w:r w:rsidRPr="00EB442A">
        <w:rPr>
          <w:rFonts w:asciiTheme="majorHAnsi" w:hAnsiTheme="majorHAnsi" w:cs="Arial"/>
          <w:sz w:val="24"/>
          <w:szCs w:val="24"/>
        </w:rPr>
        <w:t>MSPaint</w:t>
      </w:r>
      <w:proofErr w:type="spellEnd"/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proofErr w:type="spellStart"/>
      <w:r w:rsidRPr="00EB442A">
        <w:rPr>
          <w:rFonts w:asciiTheme="majorHAnsi" w:hAnsiTheme="majorHAnsi" w:cs="Arial"/>
          <w:sz w:val="24"/>
          <w:szCs w:val="24"/>
        </w:rPr>
        <w:t>MSPaint</w:t>
      </w:r>
      <w:proofErr w:type="spellEnd"/>
      <w:r w:rsidRPr="00EB442A">
        <w:rPr>
          <w:rFonts w:asciiTheme="majorHAnsi" w:hAnsiTheme="majorHAnsi" w:cs="Arial"/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Pr="00EB442A" w:rsidRDefault="006742A2" w:rsidP="00D0541B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noProof/>
          <w:sz w:val="24"/>
          <w:szCs w:val="24"/>
        </w:rPr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9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2A2" w:rsidRPr="00EB442A" w:rsidRDefault="006742A2" w:rsidP="006742A2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Классы эквивалентности для горизонтали и вертикали:</w:t>
      </w:r>
    </w:p>
    <w:p w:rsidR="006742A2" w:rsidRPr="00EB442A" w:rsidRDefault="00B70730" w:rsidP="00B70730">
      <w:pPr>
        <w:pStyle w:val="ListParagraph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П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>оложительны</w:t>
      </w:r>
      <w:r w:rsidR="002D06BD" w:rsidRPr="00EB442A">
        <w:rPr>
          <w:rFonts w:asciiTheme="majorHAnsi" w:hAnsiTheme="majorHAnsi" w:cs="Arial"/>
          <w:sz w:val="24"/>
          <w:szCs w:val="24"/>
          <w:lang w:val="ru-RU"/>
        </w:rPr>
        <w:t>е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</w:t>
      </w:r>
      <w:r w:rsidR="002D06BD" w:rsidRPr="00EB442A">
        <w:rPr>
          <w:rFonts w:asciiTheme="majorHAnsi" w:hAnsiTheme="majorHAnsi" w:cs="Arial"/>
          <w:sz w:val="24"/>
          <w:szCs w:val="24"/>
          <w:lang w:val="ru-RU"/>
        </w:rPr>
        <w:t>ы</w:t>
      </w:r>
      <w:r w:rsidR="006742A2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</w:p>
    <w:p w:rsidR="00016A11" w:rsidRPr="00EB442A" w:rsidRDefault="006742A2" w:rsidP="00F17895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 xml:space="preserve">[1; 99] -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уменьшение</w:t>
      </w:r>
    </w:p>
    <w:p w:rsidR="00016A11" w:rsidRPr="00EB442A" w:rsidRDefault="00B70730" w:rsidP="00F17895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[</w:t>
      </w:r>
      <w:r w:rsidR="00016A11" w:rsidRPr="00EB442A">
        <w:rPr>
          <w:rFonts w:asciiTheme="majorHAnsi" w:hAnsiTheme="majorHAnsi" w:cs="Arial"/>
          <w:sz w:val="24"/>
          <w:szCs w:val="24"/>
          <w:lang w:val="ru-RU"/>
        </w:rPr>
        <w:t>100</w:t>
      </w:r>
      <w:r w:rsidRPr="00EB442A">
        <w:rPr>
          <w:rFonts w:asciiTheme="majorHAnsi" w:hAnsiTheme="majorHAnsi" w:cs="Arial"/>
          <w:sz w:val="24"/>
          <w:szCs w:val="24"/>
        </w:rPr>
        <w:t>] -</w:t>
      </w:r>
      <w:r w:rsidR="00016A11" w:rsidRPr="00EB442A">
        <w:rPr>
          <w:rFonts w:asciiTheme="majorHAnsi" w:hAnsiTheme="majorHAnsi" w:cs="Arial"/>
          <w:sz w:val="24"/>
          <w:szCs w:val="24"/>
          <w:lang w:val="ru-RU"/>
        </w:rPr>
        <w:t xml:space="preserve"> без изменений</w:t>
      </w:r>
    </w:p>
    <w:p w:rsidR="00016A11" w:rsidRPr="00EB442A" w:rsidRDefault="00016A11" w:rsidP="00F17895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 xml:space="preserve"> [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10</w:t>
      </w:r>
      <w:r w:rsidRPr="00EB442A">
        <w:rPr>
          <w:rFonts w:asciiTheme="majorHAnsi" w:hAnsiTheme="majorHAnsi" w:cs="Arial"/>
          <w:sz w:val="24"/>
          <w:szCs w:val="24"/>
        </w:rPr>
        <w:t>1; 500]</w:t>
      </w:r>
      <w:r w:rsidR="00B70730" w:rsidRPr="00EB442A">
        <w:rPr>
          <w:rFonts w:asciiTheme="majorHAnsi" w:hAnsiTheme="majorHAnsi" w:cs="Arial"/>
          <w:sz w:val="24"/>
          <w:szCs w:val="24"/>
        </w:rPr>
        <w:t xml:space="preserve"> -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увеличение</w:t>
      </w:r>
    </w:p>
    <w:p w:rsidR="006742A2" w:rsidRPr="00EB442A" w:rsidRDefault="00B70730" w:rsidP="00B70730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lastRenderedPageBreak/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B70730" w:rsidRPr="00EB442A" w:rsidRDefault="00B70730" w:rsidP="00B70730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все другие значения</w:t>
      </w:r>
    </w:p>
    <w:p w:rsidR="00BE038A" w:rsidRPr="00EB442A" w:rsidRDefault="00BE038A" w:rsidP="00BE038A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E038A" w:rsidRPr="00EB442A" w:rsidRDefault="00B70730" w:rsidP="00B70730">
      <w:pPr>
        <w:pStyle w:val="ListParagraph"/>
        <w:ind w:left="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ab/>
      </w: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="00BE038A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E038A" w:rsidRPr="00EB442A">
        <w:rPr>
          <w:rFonts w:asciiTheme="majorHAnsi" w:hAnsiTheme="majorHAnsi" w:cs="Arial"/>
          <w:sz w:val="24"/>
          <w:szCs w:val="24"/>
          <w:lang w:val="ru-RU"/>
        </w:rPr>
        <w:t>класс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ы</w:t>
      </w:r>
      <w:r w:rsidR="00BE038A" w:rsidRPr="00EB442A">
        <w:rPr>
          <w:rFonts w:asciiTheme="majorHAnsi" w:hAnsiTheme="majorHAnsi" w:cs="Arial"/>
          <w:sz w:val="24"/>
          <w:szCs w:val="24"/>
          <w:lang w:val="ru-RU"/>
        </w:rPr>
        <w:t>:</w:t>
      </w:r>
    </w:p>
    <w:p w:rsidR="00BE038A" w:rsidRPr="00EB442A" w:rsidRDefault="00BE038A" w:rsidP="00F17895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1,  4, 99</w:t>
      </w:r>
    </w:p>
    <w:p w:rsidR="00BE038A" w:rsidRPr="00EB442A" w:rsidRDefault="00BE038A" w:rsidP="00F17895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100</w:t>
      </w:r>
    </w:p>
    <w:p w:rsidR="00BE038A" w:rsidRPr="00EB442A" w:rsidRDefault="00BE038A" w:rsidP="00F17895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101, 200, 500</w:t>
      </w:r>
    </w:p>
    <w:p w:rsidR="00BE038A" w:rsidRPr="00EB442A" w:rsidRDefault="00BE038A" w:rsidP="00B70730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B70730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B70730" w:rsidRPr="00EB442A">
        <w:rPr>
          <w:rFonts w:asciiTheme="majorHAnsi" w:hAnsiTheme="majorHAnsi" w:cs="Arial"/>
          <w:sz w:val="24"/>
          <w:szCs w:val="24"/>
          <w:lang w:val="ru-RU"/>
        </w:rPr>
        <w:t>класс</w:t>
      </w:r>
      <w:r w:rsidR="00B70730" w:rsidRPr="00EB442A">
        <w:rPr>
          <w:rFonts w:asciiTheme="majorHAnsi" w:hAnsiTheme="majorHAnsi" w:cs="Arial"/>
          <w:sz w:val="24"/>
          <w:szCs w:val="24"/>
        </w:rPr>
        <w:t>:</w:t>
      </w:r>
    </w:p>
    <w:p w:rsidR="00BE038A" w:rsidRPr="00EB442A" w:rsidRDefault="00BE038A" w:rsidP="00BE038A">
      <w:pPr>
        <w:rPr>
          <w:rFonts w:asciiTheme="majorHAnsi" w:hAnsiTheme="majorHAnsi" w:cs="Arial"/>
          <w:lang w:val="en-US"/>
        </w:rPr>
      </w:pPr>
      <w:r w:rsidRPr="00EB442A">
        <w:rPr>
          <w:rFonts w:asciiTheme="majorHAnsi" w:hAnsiTheme="majorHAnsi" w:cs="Arial"/>
        </w:rPr>
        <w:tab/>
      </w:r>
      <w:r w:rsidR="005F1057" w:rsidRPr="00EB442A">
        <w:rPr>
          <w:rFonts w:asciiTheme="majorHAnsi" w:hAnsiTheme="majorHAnsi" w:cs="Arial"/>
        </w:rPr>
        <w:tab/>
      </w:r>
      <w:r w:rsidRPr="00EB442A">
        <w:rPr>
          <w:rFonts w:asciiTheme="majorHAnsi" w:hAnsiTheme="majorHAnsi" w:cs="Arial"/>
        </w:rPr>
        <w:t>-1, 0, 501</w:t>
      </w:r>
    </w:p>
    <w:p w:rsidR="000665D1" w:rsidRPr="00EB442A" w:rsidRDefault="000665D1" w:rsidP="00BE038A">
      <w:pPr>
        <w:rPr>
          <w:rFonts w:asciiTheme="majorHAnsi" w:hAnsiTheme="majorHAnsi" w:cs="Arial"/>
          <w:lang w:val="en-US"/>
        </w:rPr>
      </w:pPr>
    </w:p>
    <w:p w:rsidR="00FB0FB2" w:rsidRPr="00EB442A" w:rsidRDefault="00FB0FB2" w:rsidP="00FB0FB2">
      <w:pPr>
        <w:ind w:left="360"/>
        <w:jc w:val="center"/>
        <w:rPr>
          <w:rFonts w:asciiTheme="majorHAnsi" w:hAnsiTheme="majorHAnsi" w:cs="Arial"/>
          <w:b/>
          <w:lang w:val="en-US"/>
        </w:rPr>
      </w:pPr>
    </w:p>
    <w:p w:rsidR="00FB0FB2" w:rsidRPr="00EB442A" w:rsidRDefault="00FB0FB2" w:rsidP="005F1057">
      <w:pPr>
        <w:ind w:left="360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>6. MSWord</w:t>
      </w:r>
    </w:p>
    <w:p w:rsidR="00FB0FB2" w:rsidRPr="00EB442A" w:rsidRDefault="00FB0FB2" w:rsidP="00BE038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FB0FB2" w:rsidRPr="00EB442A" w:rsidRDefault="00FB0FB2" w:rsidP="00BE038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</w:rPr>
        <w:t>MSWord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: Границы страницы, левая/правая </w:t>
      </w: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или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EB442A">
        <w:rPr>
          <w:rFonts w:asciiTheme="majorHAnsi" w:hAnsiTheme="majorHAnsi" w:cs="Arial"/>
          <w:sz w:val="24"/>
          <w:szCs w:val="24"/>
        </w:rPr>
        <w:t>MSWord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. В решении укажите все найденные ограничения, версию ОС и продукта.</w:t>
      </w:r>
    </w:p>
    <w:p w:rsidR="00FB0FB2" w:rsidRPr="00EB442A" w:rsidRDefault="00FB0FB2" w:rsidP="00BE038A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noProof/>
          <w:sz w:val="24"/>
          <w:szCs w:val="24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0FB2" w:rsidRPr="00EB442A" w:rsidRDefault="00FB0FB2" w:rsidP="00BE038A">
      <w:pPr>
        <w:pStyle w:val="ListParagraph"/>
        <w:rPr>
          <w:rFonts w:asciiTheme="majorHAnsi" w:hAnsiTheme="majorHAnsi" w:cs="Arial"/>
          <w:sz w:val="24"/>
          <w:szCs w:val="24"/>
        </w:rPr>
      </w:pPr>
    </w:p>
    <w:p w:rsidR="00FB0FB2" w:rsidRPr="00EB442A" w:rsidRDefault="00556522" w:rsidP="00F17895">
      <w:pPr>
        <w:pStyle w:val="ListParagraph"/>
        <w:numPr>
          <w:ilvl w:val="0"/>
          <w:numId w:val="12"/>
        </w:numPr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Книжная</w:t>
      </w:r>
      <w:r w:rsidR="0084744B" w:rsidRPr="00EB442A">
        <w:rPr>
          <w:rFonts w:asciiTheme="majorHAnsi" w:hAnsiTheme="majorHAnsi" w:cs="Arial"/>
          <w:b/>
          <w:sz w:val="24"/>
          <w:szCs w:val="24"/>
          <w:lang w:val="ru-RU"/>
        </w:rPr>
        <w:t xml:space="preserve"> и Альбомная</w:t>
      </w:r>
    </w:p>
    <w:p w:rsidR="00FB0FB2" w:rsidRPr="00EB442A" w:rsidRDefault="00FB0FB2" w:rsidP="00A76308">
      <w:pPr>
        <w:pStyle w:val="ListParagraph"/>
        <w:ind w:left="1440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Положительные классы</w:t>
      </w:r>
    </w:p>
    <w:p w:rsidR="00FB0FB2" w:rsidRPr="00EB442A" w:rsidRDefault="00A76308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</w:t>
      </w:r>
      <w:r w:rsidR="00556522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556522" w:rsidRPr="00EB442A">
        <w:rPr>
          <w:rFonts w:asciiTheme="majorHAnsi" w:hAnsiTheme="majorHAnsi" w:cs="Arial"/>
          <w:sz w:val="24"/>
          <w:szCs w:val="24"/>
        </w:rPr>
        <w:t>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76308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Нижнее</w:t>
      </w:r>
      <w:r w:rsidRPr="00EB442A">
        <w:rPr>
          <w:rFonts w:asciiTheme="majorHAnsi" w:hAnsiTheme="majorHAnsi" w:cs="Arial"/>
          <w:sz w:val="24"/>
          <w:szCs w:val="24"/>
        </w:rPr>
        <w:t>[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556522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556522" w:rsidRPr="00EB442A">
        <w:rPr>
          <w:rFonts w:asciiTheme="majorHAnsi" w:hAnsiTheme="majorHAnsi" w:cs="Arial"/>
          <w:sz w:val="24"/>
          <w:szCs w:val="24"/>
        </w:rPr>
        <w:t>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9628A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</w:t>
      </w:r>
      <w:r w:rsidR="00556522" w:rsidRPr="00EB442A">
        <w:rPr>
          <w:rFonts w:asciiTheme="majorHAnsi" w:hAnsiTheme="majorHAnsi" w:cs="Arial"/>
          <w:sz w:val="24"/>
          <w:szCs w:val="24"/>
        </w:rPr>
        <w:t>0;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556522" w:rsidRPr="00EB442A" w:rsidRDefault="00A9628A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67E35" w:rsidRPr="00EB442A">
        <w:rPr>
          <w:rFonts w:asciiTheme="majorHAnsi" w:hAnsiTheme="majorHAnsi" w:cs="Arial"/>
          <w:sz w:val="24"/>
          <w:szCs w:val="24"/>
        </w:rPr>
        <w:t>[</w:t>
      </w:r>
      <w:r w:rsidR="00556522" w:rsidRPr="00EB442A">
        <w:rPr>
          <w:rFonts w:asciiTheme="majorHAnsi" w:hAnsiTheme="majorHAnsi" w:cs="Arial"/>
          <w:sz w:val="24"/>
          <w:szCs w:val="24"/>
        </w:rPr>
        <w:t>0; 55,87</w:t>
      </w:r>
      <w:r w:rsidR="00A67E35" w:rsidRPr="00EB442A">
        <w:rPr>
          <w:rFonts w:asciiTheme="majorHAnsi" w:hAnsiTheme="majorHAnsi" w:cs="Arial"/>
          <w:sz w:val="24"/>
          <w:szCs w:val="24"/>
        </w:rPr>
        <w:t>]</w:t>
      </w:r>
      <w:r w:rsidR="00556522" w:rsidRPr="00EB442A">
        <w:rPr>
          <w:rFonts w:asciiTheme="majorHAnsi" w:hAnsiTheme="majorHAnsi" w:cs="Arial"/>
          <w:sz w:val="24"/>
          <w:szCs w:val="24"/>
        </w:rPr>
        <w:t>:</w:t>
      </w:r>
    </w:p>
    <w:p w:rsidR="00A67E35" w:rsidRPr="00EB442A" w:rsidRDefault="00A76308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[0; 55,87]:</w:t>
      </w:r>
    </w:p>
    <w:p w:rsidR="00A67E35" w:rsidRPr="00EB442A" w:rsidRDefault="00A67E35" w:rsidP="00F17895">
      <w:pPr>
        <w:pStyle w:val="ListParagraph"/>
        <w:numPr>
          <w:ilvl w:val="1"/>
          <w:numId w:val="12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Положение переплёта: {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Слева</w:t>
      </w:r>
      <w:r w:rsidR="00A76308" w:rsidRPr="00EB442A">
        <w:rPr>
          <w:rFonts w:asciiTheme="majorHAnsi" w:hAnsiTheme="majorHAnsi" w:cs="Arial"/>
          <w:sz w:val="24"/>
          <w:szCs w:val="24"/>
        </w:rPr>
        <w:t>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Сверху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556522" w:rsidRPr="00EB442A" w:rsidRDefault="00556522" w:rsidP="00A76308">
      <w:pPr>
        <w:pStyle w:val="ListParagraph"/>
        <w:ind w:left="1440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Негативные классы</w:t>
      </w:r>
    </w:p>
    <w:p w:rsidR="00A67E35" w:rsidRPr="00EB442A" w:rsidRDefault="00A76308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76308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Нижнее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-55,87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9628A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67E35" w:rsidRPr="00EB442A">
        <w:rPr>
          <w:rFonts w:asciiTheme="majorHAnsi" w:hAnsiTheme="majorHAnsi" w:cs="Arial"/>
          <w:sz w:val="24"/>
          <w:szCs w:val="24"/>
        </w:rPr>
        <w:t>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9628A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 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):</w:t>
      </w:r>
    </w:p>
    <w:p w:rsidR="00A67E35" w:rsidRPr="00EB442A" w:rsidRDefault="00A76308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</w:t>
      </w:r>
      <w:r w:rsidR="00A67E35" w:rsidRPr="00EB442A">
        <w:rPr>
          <w:rFonts w:asciiTheme="majorHAnsi" w:hAnsiTheme="majorHAnsi" w:cs="Arial"/>
          <w:sz w:val="24"/>
          <w:szCs w:val="24"/>
        </w:rPr>
        <w:t>(-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∞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; 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0</w:t>
      </w:r>
      <w:r w:rsidR="00A67E35" w:rsidRPr="00EB442A">
        <w:rPr>
          <w:rFonts w:asciiTheme="majorHAnsi" w:hAnsiTheme="majorHAnsi" w:cs="Arial"/>
          <w:sz w:val="24"/>
          <w:szCs w:val="24"/>
        </w:rPr>
        <w:t xml:space="preserve">) 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и </w:t>
      </w:r>
      <w:r w:rsidR="00A67E35" w:rsidRPr="00EB442A">
        <w:rPr>
          <w:rFonts w:asciiTheme="majorHAnsi" w:hAnsiTheme="majorHAnsi" w:cs="Arial"/>
          <w:sz w:val="24"/>
          <w:szCs w:val="24"/>
        </w:rPr>
        <w:t>(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>55,87</w:t>
      </w:r>
      <w:r w:rsidR="00A67E35" w:rsidRPr="00EB442A">
        <w:rPr>
          <w:rFonts w:asciiTheme="majorHAnsi" w:hAnsiTheme="majorHAnsi" w:cs="Arial"/>
          <w:sz w:val="24"/>
          <w:szCs w:val="24"/>
        </w:rPr>
        <w:t>;</w:t>
      </w:r>
      <w:r w:rsidR="00A67E35" w:rsidRPr="00EB442A">
        <w:rPr>
          <w:rFonts w:asciiTheme="majorHAnsi" w:hAnsiTheme="majorHAnsi" w:cs="Arial"/>
          <w:sz w:val="24"/>
          <w:szCs w:val="24"/>
          <w:lang w:val="ru-RU"/>
        </w:rPr>
        <w:t xml:space="preserve"> +∞</w:t>
      </w:r>
      <w:r w:rsidR="00A67E35" w:rsidRPr="00EB442A">
        <w:rPr>
          <w:rFonts w:asciiTheme="majorHAnsi" w:hAnsiTheme="majorHAnsi" w:cs="Arial"/>
          <w:sz w:val="24"/>
          <w:szCs w:val="24"/>
        </w:rPr>
        <w:t>)</w:t>
      </w:r>
    </w:p>
    <w:p w:rsidR="0084744B" w:rsidRPr="00EB442A" w:rsidRDefault="00A67E35" w:rsidP="00F17895">
      <w:pPr>
        <w:pStyle w:val="ListParagraph"/>
        <w:numPr>
          <w:ilvl w:val="1"/>
          <w:numId w:val="14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lastRenderedPageBreak/>
        <w:t>Положение переплёта: {</w:t>
      </w:r>
      <w:r w:rsidR="00267561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EA379D" w:rsidRPr="00EB442A">
        <w:rPr>
          <w:rFonts w:asciiTheme="majorHAnsi" w:hAnsiTheme="majorHAnsi" w:cs="Arial"/>
          <w:sz w:val="24"/>
          <w:szCs w:val="24"/>
          <w:lang w:val="ru-RU"/>
        </w:rPr>
        <w:t>нет негативного выбора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464F57" w:rsidRPr="00EB442A" w:rsidRDefault="00464F57" w:rsidP="00464F57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464F57" w:rsidRPr="00EB442A" w:rsidRDefault="00464F57" w:rsidP="00A76308">
      <w:pPr>
        <w:pStyle w:val="ListParagraph"/>
        <w:ind w:left="993"/>
        <w:rPr>
          <w:rFonts w:asciiTheme="majorHAnsi" w:hAnsiTheme="majorHAnsi" w:cs="Arial"/>
          <w:b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Положительные классы</w:t>
      </w:r>
    </w:p>
    <w:p w:rsidR="00464F57" w:rsidRPr="00EB442A" w:rsidRDefault="00A76308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</w:rPr>
      </w:pPr>
      <w:proofErr w:type="spellStart"/>
      <w:r w:rsidRPr="00EB442A">
        <w:rPr>
          <w:rFonts w:asciiTheme="majorHAnsi" w:hAnsiTheme="majorHAnsi" w:cs="Arial"/>
          <w:sz w:val="24"/>
          <w:szCs w:val="24"/>
        </w:rPr>
        <w:t>Верхняя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464F57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</w:rPr>
        <w:t xml:space="preserve"> -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</w:rPr>
        <w:t>-7</w:t>
      </w:r>
      <w:r w:rsidR="000F00D1" w:rsidRPr="00EB442A">
        <w:rPr>
          <w:rFonts w:asciiTheme="majorHAnsi" w:hAnsiTheme="majorHAnsi" w:cs="Arial"/>
          <w:sz w:val="24"/>
          <w:szCs w:val="24"/>
        </w:rPr>
        <w:t>;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55,87</w:t>
      </w:r>
    </w:p>
    <w:p w:rsidR="00464F57" w:rsidRPr="00EB442A" w:rsidRDefault="00A76308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</w:rPr>
      </w:pPr>
      <w:proofErr w:type="spellStart"/>
      <w:r w:rsidRPr="00EB442A">
        <w:rPr>
          <w:rFonts w:asciiTheme="majorHAnsi" w:hAnsiTheme="majorHAnsi" w:cs="Arial"/>
          <w:sz w:val="24"/>
          <w:szCs w:val="24"/>
        </w:rPr>
        <w:t>Нижняя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464F57" w:rsidRPr="00EB442A">
        <w:rPr>
          <w:rFonts w:asciiTheme="majorHAnsi" w:hAnsiTheme="majorHAnsi" w:cs="Arial"/>
          <w:sz w:val="24"/>
          <w:szCs w:val="24"/>
        </w:rPr>
        <w:t>-</w:t>
      </w:r>
      <w:r w:rsidRPr="00EB442A">
        <w:rPr>
          <w:rFonts w:asciiTheme="majorHAnsi" w:hAnsiTheme="majorHAnsi" w:cs="Arial"/>
          <w:sz w:val="24"/>
          <w:szCs w:val="24"/>
        </w:rPr>
        <w:t xml:space="preserve"> -</w:t>
      </w:r>
      <w:r w:rsidR="00464F57" w:rsidRPr="00EB442A">
        <w:rPr>
          <w:rFonts w:asciiTheme="majorHAnsi" w:hAnsiTheme="majorHAnsi" w:cs="Arial"/>
          <w:sz w:val="24"/>
          <w:szCs w:val="24"/>
        </w:rPr>
        <w:t>55,87;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>-1</w:t>
      </w:r>
      <w:r w:rsidR="000F00D1" w:rsidRPr="00EB442A">
        <w:rPr>
          <w:rFonts w:asciiTheme="majorHAnsi" w:hAnsiTheme="majorHAnsi" w:cs="Arial"/>
          <w:sz w:val="24"/>
          <w:szCs w:val="24"/>
        </w:rPr>
        <w:t>;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55,87</w:t>
      </w:r>
    </w:p>
    <w:p w:rsidR="00464F57" w:rsidRPr="00EB442A" w:rsidRDefault="00A9628A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0;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5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</w:p>
    <w:p w:rsidR="00464F57" w:rsidRPr="00EB442A" w:rsidRDefault="00A9628A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76308" w:rsidRPr="00EB442A">
        <w:rPr>
          <w:rFonts w:asciiTheme="majorHAnsi" w:hAnsiTheme="majorHAnsi" w:cs="Arial"/>
          <w:sz w:val="24"/>
          <w:szCs w:val="24"/>
        </w:rPr>
        <w:t xml:space="preserve"> - 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 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0; </w:t>
      </w:r>
      <w:r w:rsidR="00A76308" w:rsidRPr="00EB442A">
        <w:rPr>
          <w:rFonts w:asciiTheme="majorHAnsi" w:hAnsiTheme="majorHAnsi" w:cs="Arial"/>
          <w:sz w:val="24"/>
          <w:szCs w:val="24"/>
        </w:rPr>
        <w:t>11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="00464F57" w:rsidRPr="00EB442A">
        <w:rPr>
          <w:rFonts w:asciiTheme="majorHAnsi" w:hAnsiTheme="majorHAnsi" w:cs="Arial"/>
          <w:sz w:val="24"/>
          <w:szCs w:val="24"/>
        </w:rPr>
        <w:t>55,87</w:t>
      </w:r>
    </w:p>
    <w:p w:rsidR="00464F57" w:rsidRPr="00EB442A" w:rsidRDefault="00A76308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</w:rPr>
      </w:pPr>
      <w:proofErr w:type="spellStart"/>
      <w:r w:rsidRPr="00EB442A">
        <w:rPr>
          <w:rFonts w:asciiTheme="majorHAnsi" w:hAnsiTheme="majorHAnsi" w:cs="Arial"/>
          <w:sz w:val="24"/>
          <w:szCs w:val="24"/>
        </w:rPr>
        <w:t>Переплёт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 -</w:t>
      </w:r>
      <w:r w:rsidR="00464F57" w:rsidRPr="00EB442A">
        <w:rPr>
          <w:rFonts w:asciiTheme="majorHAnsi" w:hAnsiTheme="majorHAnsi" w:cs="Arial"/>
          <w:sz w:val="24"/>
          <w:szCs w:val="24"/>
        </w:rPr>
        <w:t xml:space="preserve"> 0; </w:t>
      </w:r>
      <w:r w:rsidRPr="00EB442A">
        <w:rPr>
          <w:rFonts w:asciiTheme="majorHAnsi" w:hAnsiTheme="majorHAnsi" w:cs="Arial"/>
          <w:sz w:val="24"/>
          <w:szCs w:val="24"/>
        </w:rPr>
        <w:t>17</w:t>
      </w:r>
      <w:r w:rsidR="000F00D1" w:rsidRPr="00EB442A">
        <w:rPr>
          <w:rFonts w:asciiTheme="majorHAnsi" w:hAnsiTheme="majorHAnsi" w:cs="Arial"/>
          <w:sz w:val="24"/>
          <w:szCs w:val="24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</w:rPr>
        <w:t>55,87</w:t>
      </w:r>
    </w:p>
    <w:p w:rsidR="00A76308" w:rsidRPr="00EB442A" w:rsidRDefault="00464F57" w:rsidP="00F17895">
      <w:pPr>
        <w:pStyle w:val="ListParagraph"/>
        <w:numPr>
          <w:ilvl w:val="0"/>
          <w:numId w:val="16"/>
        </w:numPr>
        <w:rPr>
          <w:rFonts w:asciiTheme="majorHAnsi" w:hAnsiTheme="majorHAnsi" w:cs="Arial"/>
          <w:sz w:val="24"/>
          <w:szCs w:val="24"/>
        </w:rPr>
      </w:pPr>
      <w:proofErr w:type="spellStart"/>
      <w:r w:rsidRPr="00EB442A">
        <w:rPr>
          <w:rFonts w:asciiTheme="majorHAnsi" w:hAnsiTheme="majorHAnsi" w:cs="Arial"/>
          <w:sz w:val="24"/>
          <w:szCs w:val="24"/>
        </w:rPr>
        <w:t>Положение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EB442A">
        <w:rPr>
          <w:rFonts w:asciiTheme="majorHAnsi" w:hAnsiTheme="majorHAnsi" w:cs="Arial"/>
          <w:sz w:val="24"/>
          <w:szCs w:val="24"/>
        </w:rPr>
        <w:t>переплёта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: </w:t>
      </w:r>
      <w:proofErr w:type="spellStart"/>
      <w:r w:rsidR="00A76308" w:rsidRPr="00EB442A">
        <w:rPr>
          <w:rFonts w:asciiTheme="majorHAnsi" w:hAnsiTheme="majorHAnsi" w:cs="Arial"/>
          <w:sz w:val="24"/>
          <w:szCs w:val="24"/>
        </w:rPr>
        <w:t>Слева</w:t>
      </w:r>
      <w:proofErr w:type="spellEnd"/>
      <w:r w:rsidRPr="00EB442A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EB442A">
        <w:rPr>
          <w:rFonts w:asciiTheme="majorHAnsi" w:hAnsiTheme="majorHAnsi" w:cs="Arial"/>
          <w:sz w:val="24"/>
          <w:szCs w:val="24"/>
        </w:rPr>
        <w:t>Сверху</w:t>
      </w:r>
      <w:proofErr w:type="spellEnd"/>
    </w:p>
    <w:p w:rsidR="00464F57" w:rsidRPr="00EB442A" w:rsidRDefault="00464F57" w:rsidP="00A76308">
      <w:pPr>
        <w:pStyle w:val="ListParagraph"/>
        <w:ind w:left="993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b/>
          <w:sz w:val="24"/>
          <w:szCs w:val="24"/>
          <w:lang w:val="ru-RU"/>
        </w:rPr>
        <w:t>Негативные классы</w:t>
      </w:r>
    </w:p>
    <w:p w:rsidR="00A76308" w:rsidRPr="00EB442A" w:rsidRDefault="00A76308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Верхняя - -60, 60</w:t>
      </w:r>
      <w:r w:rsidR="00A9628A">
        <w:rPr>
          <w:rFonts w:asciiTheme="majorHAnsi" w:hAnsiTheme="majorHAnsi" w:cs="Arial"/>
          <w:sz w:val="24"/>
          <w:szCs w:val="24"/>
        </w:rPr>
        <w:t>, -55,88</w:t>
      </w:r>
    </w:p>
    <w:p w:rsidR="00A76308" w:rsidRPr="00EB442A" w:rsidRDefault="00A76308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Нижняя - -60, 60</w:t>
      </w:r>
      <w:r w:rsidR="00A9628A">
        <w:rPr>
          <w:rFonts w:asciiTheme="majorHAnsi" w:hAnsiTheme="majorHAnsi" w:cs="Arial"/>
          <w:sz w:val="24"/>
          <w:szCs w:val="24"/>
        </w:rPr>
        <w:t>, -55,88</w:t>
      </w:r>
    </w:p>
    <w:p w:rsidR="00A76308" w:rsidRPr="00EB442A" w:rsidRDefault="00A9628A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Левое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 xml:space="preserve"> - -60, 60</w:t>
      </w:r>
      <w:r>
        <w:rPr>
          <w:rFonts w:asciiTheme="majorHAnsi" w:hAnsiTheme="majorHAnsi" w:cs="Arial"/>
          <w:sz w:val="24"/>
          <w:szCs w:val="24"/>
        </w:rPr>
        <w:t>, -1</w:t>
      </w:r>
    </w:p>
    <w:p w:rsidR="00A76308" w:rsidRPr="00A9628A" w:rsidRDefault="00A9628A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Правое</w:t>
      </w:r>
      <w:r w:rsidR="00A76308" w:rsidRPr="00A9628A">
        <w:rPr>
          <w:rFonts w:asciiTheme="majorHAnsi" w:hAnsiTheme="majorHAnsi" w:cs="Arial"/>
          <w:sz w:val="24"/>
          <w:szCs w:val="24"/>
          <w:lang w:val="ru-RU"/>
        </w:rPr>
        <w:t xml:space="preserve"> - </w:t>
      </w:r>
      <w:r w:rsidR="00A76308" w:rsidRPr="00A9628A">
        <w:rPr>
          <w:rFonts w:asciiTheme="majorHAnsi" w:hAnsiTheme="majorHAnsi" w:cs="Arial"/>
          <w:sz w:val="24"/>
          <w:szCs w:val="24"/>
        </w:rPr>
        <w:t xml:space="preserve"> </w:t>
      </w:r>
      <w:r w:rsidR="00A76308" w:rsidRPr="00A9628A">
        <w:rPr>
          <w:rFonts w:asciiTheme="majorHAnsi" w:hAnsiTheme="majorHAnsi" w:cs="Arial"/>
          <w:sz w:val="24"/>
          <w:szCs w:val="24"/>
          <w:lang w:val="ru-RU"/>
        </w:rPr>
        <w:t>-60, 60</w:t>
      </w:r>
      <w:r w:rsidRPr="00A9628A">
        <w:rPr>
          <w:rFonts w:asciiTheme="majorHAnsi" w:hAnsiTheme="majorHAnsi" w:cs="Arial"/>
          <w:sz w:val="24"/>
          <w:szCs w:val="24"/>
        </w:rPr>
        <w:t>, -1</w:t>
      </w:r>
    </w:p>
    <w:p w:rsidR="00A76308" w:rsidRPr="00EB442A" w:rsidRDefault="00A76308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Переплёт -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-60, 60</w:t>
      </w:r>
      <w:r w:rsidR="00A9628A">
        <w:rPr>
          <w:rFonts w:asciiTheme="majorHAnsi" w:hAnsiTheme="majorHAnsi" w:cs="Arial"/>
          <w:sz w:val="24"/>
          <w:szCs w:val="24"/>
        </w:rPr>
        <w:t>, -1</w:t>
      </w:r>
    </w:p>
    <w:p w:rsidR="00A76308" w:rsidRPr="00EB442A" w:rsidRDefault="00A76308" w:rsidP="00F17895">
      <w:pPr>
        <w:pStyle w:val="ListParagraph"/>
        <w:numPr>
          <w:ilvl w:val="0"/>
          <w:numId w:val="13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Положение переплёта: {</w:t>
      </w:r>
      <w:r w:rsidR="00EA379D" w:rsidRPr="00EB442A">
        <w:rPr>
          <w:rFonts w:asciiTheme="majorHAnsi" w:hAnsiTheme="majorHAnsi" w:cs="Arial"/>
          <w:sz w:val="24"/>
          <w:szCs w:val="24"/>
          <w:lang w:val="ru-RU"/>
        </w:rPr>
        <w:t xml:space="preserve"> нет негативного выбора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}</w:t>
      </w:r>
    </w:p>
    <w:p w:rsidR="00BE038A" w:rsidRDefault="00BE038A" w:rsidP="00BE038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B372BC" w:rsidRPr="00826D49" w:rsidRDefault="00B372BC" w:rsidP="00BE038A">
      <w:pPr>
        <w:pStyle w:val="ListParagraph"/>
        <w:rPr>
          <w:rFonts w:asciiTheme="majorHAnsi" w:hAnsiTheme="majorHAnsi" w:cs="Arial"/>
          <w:sz w:val="24"/>
          <w:szCs w:val="24"/>
        </w:rPr>
      </w:pPr>
      <w:r w:rsidRPr="00B372BC">
        <w:rPr>
          <w:rFonts w:asciiTheme="majorHAnsi" w:hAnsiTheme="majorHAnsi"/>
          <w:b/>
          <w:sz w:val="24"/>
        </w:rPr>
        <w:t>Microsoft</w:t>
      </w:r>
      <w:r w:rsidRPr="00826D49">
        <w:rPr>
          <w:rFonts w:asciiTheme="majorHAnsi" w:hAnsiTheme="majorHAnsi"/>
          <w:b/>
          <w:sz w:val="24"/>
        </w:rPr>
        <w:t xml:space="preserve"> </w:t>
      </w:r>
      <w:r w:rsidRPr="00B372BC">
        <w:rPr>
          <w:rFonts w:asciiTheme="majorHAnsi" w:hAnsiTheme="majorHAnsi"/>
          <w:b/>
          <w:sz w:val="24"/>
        </w:rPr>
        <w:t>Word</w:t>
      </w:r>
      <w:r w:rsidRPr="00826D49">
        <w:rPr>
          <w:rFonts w:asciiTheme="majorHAnsi" w:hAnsiTheme="majorHAnsi"/>
          <w:b/>
          <w:sz w:val="24"/>
        </w:rPr>
        <w:t xml:space="preserve"> 2007, </w:t>
      </w:r>
      <w:r w:rsidRPr="00B372BC">
        <w:rPr>
          <w:rFonts w:asciiTheme="majorHAnsi" w:hAnsiTheme="majorHAnsi"/>
          <w:b/>
          <w:sz w:val="24"/>
        </w:rPr>
        <w:t>Windows</w:t>
      </w:r>
      <w:r w:rsidRPr="00826D49">
        <w:rPr>
          <w:rFonts w:asciiTheme="majorHAnsi" w:hAnsiTheme="majorHAnsi"/>
          <w:b/>
          <w:sz w:val="24"/>
        </w:rPr>
        <w:t xml:space="preserve"> 7</w:t>
      </w:r>
    </w:p>
    <w:p w:rsidR="00E00520" w:rsidRPr="00826D49" w:rsidRDefault="00E00520" w:rsidP="00EA379D">
      <w:pPr>
        <w:ind w:left="360"/>
        <w:rPr>
          <w:rFonts w:asciiTheme="majorHAnsi" w:hAnsiTheme="majorHAnsi" w:cs="Arial"/>
          <w:b/>
          <w:lang w:val="en-US"/>
        </w:rPr>
      </w:pPr>
      <w:r w:rsidRPr="00826D49">
        <w:rPr>
          <w:rFonts w:asciiTheme="majorHAnsi" w:hAnsiTheme="majorHAnsi" w:cs="Arial"/>
          <w:b/>
          <w:lang w:val="en-US"/>
        </w:rPr>
        <w:t xml:space="preserve">7. </w:t>
      </w:r>
      <w:r w:rsidRPr="00EB442A">
        <w:rPr>
          <w:rFonts w:asciiTheme="majorHAnsi" w:hAnsiTheme="majorHAnsi" w:cs="Arial"/>
          <w:b/>
        </w:rPr>
        <w:t>Форма</w:t>
      </w:r>
      <w:r w:rsidRPr="00826D49">
        <w:rPr>
          <w:rFonts w:asciiTheme="majorHAnsi" w:hAnsiTheme="majorHAnsi" w:cs="Arial"/>
          <w:b/>
          <w:lang w:val="en-US"/>
        </w:rPr>
        <w:t xml:space="preserve"> </w:t>
      </w:r>
      <w:r w:rsidRPr="00EB442A">
        <w:rPr>
          <w:rFonts w:asciiTheme="majorHAnsi" w:hAnsiTheme="majorHAnsi" w:cs="Arial"/>
          <w:b/>
        </w:rPr>
        <w:t>ввода</w:t>
      </w:r>
      <w:r w:rsidRPr="00826D49">
        <w:rPr>
          <w:rFonts w:asciiTheme="majorHAnsi" w:hAnsiTheme="majorHAnsi" w:cs="Arial"/>
          <w:b/>
          <w:lang w:val="en-US"/>
        </w:rPr>
        <w:t xml:space="preserve"> </w:t>
      </w:r>
      <w:r w:rsidRPr="00EB442A">
        <w:rPr>
          <w:rFonts w:asciiTheme="majorHAnsi" w:hAnsiTheme="majorHAnsi" w:cs="Arial"/>
          <w:b/>
        </w:rPr>
        <w:t>даты</w:t>
      </w:r>
    </w:p>
    <w:p w:rsidR="00AF6820" w:rsidRPr="00EB442A" w:rsidRDefault="00E00520" w:rsidP="00AF6820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Форма ввода даты. Три поля: ДД, ММ, ГГГГ.</w:t>
      </w:r>
    </w:p>
    <w:p w:rsidR="00AF6820" w:rsidRPr="00EB442A" w:rsidRDefault="00AF6820" w:rsidP="00AF6820">
      <w:pPr>
        <w:ind w:left="360"/>
        <w:rPr>
          <w:rFonts w:asciiTheme="majorHAnsi" w:hAnsiTheme="majorHAnsi" w:cs="Arial"/>
        </w:rPr>
      </w:pPr>
    </w:p>
    <w:p w:rsidR="00AF6820" w:rsidRPr="00EB442A" w:rsidRDefault="002E5401" w:rsidP="00AF6820">
      <w:pPr>
        <w:ind w:left="360"/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Положительный классы</w:t>
      </w:r>
      <w:r w:rsidR="00AF6820" w:rsidRPr="00EB442A">
        <w:rPr>
          <w:rFonts w:asciiTheme="majorHAnsi" w:hAnsiTheme="majorHAnsi" w:cs="Arial"/>
          <w:lang w:val="en-US"/>
        </w:rPr>
        <w:t>:</w:t>
      </w:r>
    </w:p>
    <w:p w:rsidR="00843C38" w:rsidRPr="00EB442A" w:rsidRDefault="00843C38" w:rsidP="00F17895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Январь(01)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, Март(03) , Май(05) , Июль(07), Август(08), Октябрь(10), Декабрь(12)   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день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[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01; 31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]</w:t>
      </w:r>
    </w:p>
    <w:p w:rsidR="00843C38" w:rsidRPr="00EB442A" w:rsidRDefault="00843C38" w:rsidP="00F17895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Февраль(02)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день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[01; 29] если год кратен 4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>, то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[01; 28]</w:t>
      </w:r>
    </w:p>
    <w:p w:rsidR="00843C38" w:rsidRPr="00EB442A" w:rsidRDefault="00843C38" w:rsidP="00F17895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Апрель(04)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,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2E5401" w:rsidRPr="00EB442A">
        <w:rPr>
          <w:rFonts w:asciiTheme="majorHAnsi" w:hAnsiTheme="majorHAnsi" w:cs="Arial"/>
          <w:sz w:val="24"/>
          <w:szCs w:val="24"/>
          <w:lang w:val="ru-RU"/>
        </w:rPr>
        <w:t xml:space="preserve">Июнь(06) , Сентябрь(09),  Ноябрь(11) 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 xml:space="preserve">день 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B76A5" w:rsidRPr="00EB442A">
        <w:rPr>
          <w:rFonts w:asciiTheme="majorHAnsi" w:hAnsiTheme="majorHAnsi" w:cs="Arial"/>
          <w:sz w:val="24"/>
          <w:szCs w:val="24"/>
          <w:lang w:val="ru-RU"/>
        </w:rPr>
        <w:t>[01; 30]</w:t>
      </w:r>
    </w:p>
    <w:p w:rsidR="00AF6820" w:rsidRPr="00EB442A" w:rsidRDefault="00AF6820" w:rsidP="00F17895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Месяц </w:t>
      </w:r>
      <w:r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</w:rPr>
        <w:t>[1;12];</w:t>
      </w:r>
    </w:p>
    <w:p w:rsidR="00AF6820" w:rsidRPr="00EB442A" w:rsidRDefault="00AF6820" w:rsidP="00F17895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Год </w:t>
      </w:r>
      <w:r w:rsidRPr="00EB442A">
        <w:rPr>
          <w:rFonts w:asciiTheme="majorHAnsi" w:hAnsiTheme="majorHAnsi" w:cs="Arial"/>
          <w:sz w:val="24"/>
          <w:szCs w:val="24"/>
        </w:rPr>
        <w:sym w:font="Symbol" w:char="F0CE"/>
      </w:r>
      <w:r w:rsidRPr="00EB442A">
        <w:rPr>
          <w:rFonts w:asciiTheme="majorHAnsi" w:hAnsiTheme="majorHAnsi" w:cs="Arial"/>
          <w:sz w:val="24"/>
          <w:szCs w:val="24"/>
        </w:rPr>
        <w:t xml:space="preserve"> [0; </w:t>
      </w:r>
      <w:r w:rsidR="00A9628A">
        <w:rPr>
          <w:rFonts w:asciiTheme="majorHAnsi" w:hAnsiTheme="majorHAnsi" w:cs="Arial"/>
          <w:sz w:val="24"/>
          <w:szCs w:val="24"/>
          <w:lang w:val="ru-RU"/>
        </w:rPr>
        <w:t>9999</w:t>
      </w:r>
      <w:r w:rsidRPr="00EB442A">
        <w:rPr>
          <w:rFonts w:asciiTheme="majorHAnsi" w:hAnsiTheme="majorHAnsi" w:cs="Arial"/>
          <w:sz w:val="24"/>
          <w:szCs w:val="24"/>
        </w:rPr>
        <w:t>];</w:t>
      </w:r>
    </w:p>
    <w:p w:rsidR="00AF6820" w:rsidRPr="00EB442A" w:rsidRDefault="00AF6820" w:rsidP="00AF6820">
      <w:pPr>
        <w:pStyle w:val="ListParagraph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843C38" w:rsidRPr="00EB442A" w:rsidRDefault="00AF6820" w:rsidP="00AF6820">
      <w:pPr>
        <w:pStyle w:val="ListParagraph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</w:rPr>
        <w:tab/>
      </w:r>
      <w:r w:rsidR="00843C38" w:rsidRPr="00EB442A">
        <w:rPr>
          <w:rFonts w:asciiTheme="majorHAnsi" w:hAnsiTheme="majorHAnsi" w:cs="Arial"/>
          <w:sz w:val="24"/>
          <w:szCs w:val="24"/>
          <w:lang w:val="ru-RU"/>
        </w:rPr>
        <w:t xml:space="preserve">другие значения </w:t>
      </w:r>
    </w:p>
    <w:p w:rsidR="00BE038A" w:rsidRPr="00EB442A" w:rsidRDefault="00BE038A" w:rsidP="00BE038A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BE038A" w:rsidRPr="00EB442A" w:rsidRDefault="00BE038A" w:rsidP="00AF6820">
      <w:pPr>
        <w:pStyle w:val="ListParagraph"/>
        <w:ind w:left="360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класс:</w:t>
      </w:r>
    </w:p>
    <w:p w:rsidR="00AF6820" w:rsidRPr="00EB442A" w:rsidRDefault="00A9628A" w:rsidP="00F17895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4"/>
          <w:szCs w:val="24"/>
          <w:lang w:val="ru-RU"/>
        </w:rPr>
      </w:pPr>
      <w:r>
        <w:rPr>
          <w:rFonts w:asciiTheme="majorHAnsi" w:hAnsiTheme="majorHAnsi" w:cs="Arial"/>
          <w:sz w:val="24"/>
          <w:szCs w:val="24"/>
          <w:lang w:val="ru-RU"/>
        </w:rPr>
        <w:t>0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 xml:space="preserve">1.01.2016, </w:t>
      </w:r>
      <w:r>
        <w:rPr>
          <w:rFonts w:asciiTheme="majorHAnsi" w:hAnsiTheme="majorHAnsi" w:cs="Arial"/>
          <w:sz w:val="24"/>
          <w:szCs w:val="24"/>
          <w:lang w:val="ru-RU"/>
        </w:rPr>
        <w:t>0</w:t>
      </w:r>
      <w:r w:rsidR="00AF6820" w:rsidRPr="00EB442A">
        <w:rPr>
          <w:rFonts w:asciiTheme="majorHAnsi" w:hAnsiTheme="majorHAnsi" w:cs="Arial"/>
          <w:sz w:val="24"/>
          <w:szCs w:val="24"/>
          <w:lang w:val="ru-RU"/>
        </w:rPr>
        <w:t>1.11.1111, 29.02.2016, 30.04.1999</w:t>
      </w:r>
    </w:p>
    <w:p w:rsidR="00BE038A" w:rsidRPr="00EB442A" w:rsidRDefault="00AF6820" w:rsidP="00AF6820">
      <w:pPr>
        <w:pStyle w:val="ListParagraph"/>
        <w:ind w:left="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     </w:t>
      </w:r>
      <w:r w:rsidR="00A76308" w:rsidRPr="00EB442A">
        <w:rPr>
          <w:rFonts w:asciiTheme="majorHAnsi" w:hAnsiTheme="majorHAnsi" w:cs="Arial"/>
          <w:sz w:val="24"/>
          <w:szCs w:val="24"/>
          <w:lang w:val="ru-RU"/>
        </w:rPr>
        <w:t>Негативные классы</w:t>
      </w:r>
    </w:p>
    <w:p w:rsidR="00547A71" w:rsidRPr="00EB442A" w:rsidRDefault="00AF6820" w:rsidP="00547A71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-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1.01.2011, 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1.-</w:t>
      </w:r>
      <w:r w:rsidR="00A9628A">
        <w:rPr>
          <w:rFonts w:asciiTheme="majorHAnsi" w:hAnsiTheme="majorHAnsi" w:cs="Arial"/>
          <w:sz w:val="24"/>
          <w:szCs w:val="24"/>
          <w:lang w:val="ru-RU"/>
        </w:rPr>
        <w:t>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1.1111,</w:t>
      </w:r>
      <w:r w:rsidR="00A9628A">
        <w:rPr>
          <w:rFonts w:asciiTheme="majorHAnsi" w:hAnsiTheme="majorHAnsi" w:cs="Arial"/>
          <w:sz w:val="24"/>
          <w:szCs w:val="24"/>
          <w:lang w:val="ru-RU"/>
        </w:rPr>
        <w:t xml:space="preserve"> 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1.11.-1111, 1и.12.1234</w:t>
      </w:r>
      <w:r w:rsidR="00A9628A">
        <w:rPr>
          <w:rFonts w:asciiTheme="majorHAnsi" w:hAnsiTheme="majorHAnsi" w:cs="Arial"/>
          <w:sz w:val="24"/>
          <w:szCs w:val="24"/>
          <w:lang w:val="ru-RU"/>
        </w:rPr>
        <w:t>, 1.11.1111, 01.11.10000</w:t>
      </w:r>
    </w:p>
    <w:p w:rsidR="00E00520" w:rsidRPr="00EB442A" w:rsidRDefault="00547A71" w:rsidP="00547A71">
      <w:pPr>
        <w:rPr>
          <w:rFonts w:asciiTheme="majorHAnsi" w:eastAsiaTheme="minorHAnsi" w:hAnsiTheme="majorHAnsi" w:cs="Arial"/>
          <w:lang w:eastAsia="en-US"/>
        </w:rPr>
      </w:pPr>
      <w:r w:rsidRPr="00EB442A">
        <w:rPr>
          <w:rFonts w:asciiTheme="majorHAnsi" w:hAnsiTheme="majorHAnsi" w:cs="Arial"/>
        </w:rPr>
        <w:br w:type="page"/>
      </w:r>
    </w:p>
    <w:p w:rsidR="00E00520" w:rsidRPr="00EB442A" w:rsidRDefault="00E00520" w:rsidP="00E00520">
      <w:pPr>
        <w:ind w:left="360"/>
        <w:rPr>
          <w:rFonts w:asciiTheme="majorHAnsi" w:hAnsiTheme="majorHAnsi" w:cs="Arial"/>
        </w:rPr>
      </w:pPr>
    </w:p>
    <w:p w:rsidR="00E00520" w:rsidRPr="00EB442A" w:rsidRDefault="00E00520" w:rsidP="00E00520">
      <w:pPr>
        <w:ind w:left="360"/>
        <w:jc w:val="center"/>
        <w:rPr>
          <w:rFonts w:asciiTheme="majorHAnsi" w:hAnsiTheme="majorHAnsi" w:cs="Arial"/>
          <w:b/>
        </w:rPr>
      </w:pPr>
      <w:r w:rsidRPr="00EB442A">
        <w:rPr>
          <w:rFonts w:asciiTheme="majorHAnsi" w:hAnsiTheme="majorHAnsi" w:cs="Arial"/>
          <w:b/>
        </w:rPr>
        <w:t xml:space="preserve">8. Программа для расчета стоимости полиса ОСАГО. </w:t>
      </w:r>
    </w:p>
    <w:p w:rsidR="006742A2" w:rsidRPr="00EB442A" w:rsidRDefault="006742A2" w:rsidP="00D0541B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</w:p>
    <w:p w:rsidR="008D6228" w:rsidRPr="00EB442A" w:rsidRDefault="00E00520" w:rsidP="00D0541B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br/>
        <w:t xml:space="preserve">Базовый тариф: 3432 руб. 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br/>
        <w:t>Коэффициенты для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мощности автомобиля: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50 л.с. включительно – 0,6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51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70 включительно – 1,0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71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100 включительно – 1,1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101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120 включительно – 1,2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121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150 включительно – 1,4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от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151 – 1,6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Коэффициенты для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возраста: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водителя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стаж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тогда берется коэффициент 1,8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включительно, стаж свыше 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– коэффициент 1,6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старше 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стаж до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включительно – коэффициент 1,7</w:t>
      </w:r>
      <w:r w:rsidRPr="00EB442A">
        <w:rPr>
          <w:rFonts w:asciiTheme="majorHAnsi" w:hAnsiTheme="majorHAnsi" w:cs="Arial"/>
          <w:sz w:val="24"/>
          <w:szCs w:val="24"/>
          <w:lang w:val="ru-RU"/>
        </w:rPr>
        <w:br/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Возраст старше 22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стаж свыше 3 лет</w:t>
      </w:r>
      <w:r w:rsidRPr="00EB442A">
        <w:rPr>
          <w:rFonts w:asciiTheme="majorHAnsi" w:hAnsiTheme="majorHAnsi" w:cs="Arial"/>
          <w:sz w:val="24"/>
          <w:szCs w:val="24"/>
          <w:highlight w:val="white"/>
        </w:rPr>
        <w:t> </w:t>
      </w:r>
      <w:r w:rsidRPr="00EB442A">
        <w:rPr>
          <w:rFonts w:asciiTheme="majorHAnsi" w:hAnsiTheme="majorHAnsi" w:cs="Arial"/>
          <w:sz w:val="24"/>
          <w:szCs w:val="24"/>
          <w:highlight w:val="white"/>
          <w:lang w:val="ru-RU"/>
        </w:rPr>
        <w:t>– коэффициент 1,0</w:t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 xml:space="preserve">Классы эквивалентности для </w:t>
      </w:r>
      <w:r w:rsidRPr="00EB442A">
        <w:rPr>
          <w:rFonts w:asciiTheme="majorHAnsi" w:hAnsiTheme="majorHAnsi" w:cs="Arial"/>
          <w:highlight w:val="white"/>
        </w:rPr>
        <w:t>коэффициента для мощности автомобиля</w:t>
      </w:r>
      <w:r w:rsidRPr="00EB442A">
        <w:rPr>
          <w:rFonts w:asciiTheme="majorHAnsi" w:hAnsiTheme="majorHAnsi" w:cs="Arial"/>
        </w:rPr>
        <w:t>:</w:t>
      </w:r>
    </w:p>
    <w:p w:rsidR="00E73D3B" w:rsidRPr="00EB442A" w:rsidRDefault="00E73D3B" w:rsidP="00F903CA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</w:t>
      </w:r>
      <w:r w:rsidR="00F903CA" w:rsidRPr="00EB442A">
        <w:rPr>
          <w:rFonts w:asciiTheme="majorHAnsi" w:hAnsiTheme="majorHAnsi" w:cs="Arial"/>
          <w:sz w:val="24"/>
          <w:szCs w:val="24"/>
        </w:rPr>
        <w:t>: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50] , коэффициент равен 0,6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[51; 70] , коэффициент равен 1,0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[71; 100] , коэффициент равен 1,1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[101; 120] , коэффициент равен 1,2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[121; 150] , коэффициент равен 1,4</w:t>
      </w:r>
    </w:p>
    <w:p w:rsidR="00E73D3B" w:rsidRPr="00EB442A" w:rsidRDefault="00E73D3B" w:rsidP="00F17895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л. с.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[151; +∞) , коэффициент равен 1,6</w:t>
      </w:r>
    </w:p>
    <w:p w:rsidR="00E73D3B" w:rsidRPr="00EB442A" w:rsidRDefault="00F903CA" w:rsidP="00E73D3B">
      <w:pPr>
        <w:pStyle w:val="ListParagraph"/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</w:t>
      </w:r>
      <w:r w:rsidRPr="00EB442A">
        <w:rPr>
          <w:rFonts w:asciiTheme="majorHAnsi" w:hAnsiTheme="majorHAnsi" w:cs="Arial"/>
          <w:sz w:val="24"/>
          <w:szCs w:val="24"/>
        </w:rPr>
        <w:t>:</w:t>
      </w:r>
    </w:p>
    <w:p w:rsidR="00E73D3B" w:rsidRPr="00EB442A" w:rsidRDefault="00E73D3B" w:rsidP="00F17895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другие значения  - </w:t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E73D3B" w:rsidRPr="00EB442A" w:rsidRDefault="00E73D3B" w:rsidP="00F17895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</w:t>
      </w:r>
      <w:r w:rsidRPr="00EB442A">
        <w:rPr>
          <w:rFonts w:asciiTheme="majorHAnsi" w:hAnsiTheme="majorHAnsi" w:cs="Arial"/>
          <w:sz w:val="24"/>
          <w:szCs w:val="24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классы: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1,  </w:t>
      </w:r>
      <w:r w:rsidR="00F903CA" w:rsidRPr="00EB442A">
        <w:rPr>
          <w:rFonts w:asciiTheme="majorHAnsi" w:hAnsiTheme="majorHAnsi" w:cs="Arial"/>
          <w:sz w:val="24"/>
          <w:szCs w:val="24"/>
        </w:rPr>
        <w:t>12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50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51, </w:t>
      </w:r>
      <w:r w:rsidR="00F903CA" w:rsidRPr="00EB442A">
        <w:rPr>
          <w:rFonts w:asciiTheme="majorHAnsi" w:hAnsiTheme="majorHAnsi" w:cs="Arial"/>
          <w:sz w:val="24"/>
          <w:szCs w:val="24"/>
        </w:rPr>
        <w:t>52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70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71, </w:t>
      </w:r>
      <w:r w:rsidR="00F903CA" w:rsidRPr="00EB442A">
        <w:rPr>
          <w:rFonts w:asciiTheme="majorHAnsi" w:hAnsiTheme="majorHAnsi" w:cs="Arial"/>
          <w:sz w:val="24"/>
          <w:szCs w:val="24"/>
        </w:rPr>
        <w:t>99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100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101, </w:t>
      </w:r>
      <w:r w:rsidR="00F903CA" w:rsidRPr="00EB442A">
        <w:rPr>
          <w:rFonts w:asciiTheme="majorHAnsi" w:hAnsiTheme="majorHAnsi" w:cs="Arial"/>
          <w:sz w:val="24"/>
          <w:szCs w:val="24"/>
        </w:rPr>
        <w:t>111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120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121, </w:t>
      </w:r>
      <w:r w:rsidR="00F903CA" w:rsidRPr="00EB442A">
        <w:rPr>
          <w:rFonts w:asciiTheme="majorHAnsi" w:hAnsiTheme="majorHAnsi" w:cs="Arial"/>
          <w:sz w:val="24"/>
          <w:szCs w:val="24"/>
        </w:rPr>
        <w:t>122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, 150</w:t>
      </w:r>
    </w:p>
    <w:p w:rsidR="00E73D3B" w:rsidRPr="00EB442A" w:rsidRDefault="00E73D3B" w:rsidP="00F17895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151, </w:t>
      </w:r>
      <w:r w:rsidR="00F903CA" w:rsidRPr="00EB442A">
        <w:rPr>
          <w:rFonts w:asciiTheme="majorHAnsi" w:hAnsiTheme="majorHAnsi" w:cs="Arial"/>
          <w:sz w:val="24"/>
          <w:szCs w:val="24"/>
        </w:rPr>
        <w:t>1234</w:t>
      </w:r>
    </w:p>
    <w:p w:rsidR="00E73D3B" w:rsidRPr="00EB442A" w:rsidRDefault="00E73D3B" w:rsidP="00F17895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</w:p>
    <w:p w:rsidR="00E73D3B" w:rsidRPr="00EB442A" w:rsidRDefault="00F903CA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ab/>
        <w:t>-</w:t>
      </w:r>
      <w:r w:rsidRPr="00EB442A">
        <w:rPr>
          <w:rFonts w:asciiTheme="majorHAnsi" w:hAnsiTheme="majorHAnsi" w:cs="Arial"/>
          <w:lang w:val="en-US"/>
        </w:rPr>
        <w:t>12</w:t>
      </w:r>
      <w:r w:rsidR="00E73D3B" w:rsidRPr="00EB442A">
        <w:rPr>
          <w:rFonts w:asciiTheme="majorHAnsi" w:hAnsiTheme="majorHAnsi" w:cs="Arial"/>
        </w:rPr>
        <w:t>, 0</w:t>
      </w:r>
    </w:p>
    <w:p w:rsidR="00E73D3B" w:rsidRPr="00EB442A" w:rsidRDefault="00F903CA" w:rsidP="00F903CA">
      <w:pPr>
        <w:rPr>
          <w:rFonts w:asciiTheme="majorHAnsi" w:eastAsiaTheme="minorHAnsi" w:hAnsiTheme="majorHAnsi" w:cs="Arial"/>
          <w:lang w:val="en-US" w:eastAsia="en-US"/>
        </w:rPr>
      </w:pPr>
      <w:r w:rsidRPr="00EB442A">
        <w:rPr>
          <w:rFonts w:asciiTheme="majorHAnsi" w:hAnsiTheme="majorHAnsi" w:cs="Arial"/>
        </w:rPr>
        <w:br w:type="page"/>
      </w:r>
    </w:p>
    <w:p w:rsidR="00E73D3B" w:rsidRPr="00EB442A" w:rsidRDefault="00E73D3B" w:rsidP="00E73D3B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lastRenderedPageBreak/>
        <w:t>Классы эквивалентности для возраст</w:t>
      </w:r>
      <w:r w:rsidR="00DD38B2" w:rsidRPr="00EB442A">
        <w:rPr>
          <w:rFonts w:asciiTheme="majorHAnsi" w:hAnsiTheme="majorHAnsi" w:cs="Arial"/>
        </w:rPr>
        <w:t>а</w:t>
      </w:r>
      <w:r w:rsidRPr="00EB442A">
        <w:rPr>
          <w:rFonts w:asciiTheme="majorHAnsi" w:hAnsiTheme="majorHAnsi" w:cs="Arial"/>
        </w:rPr>
        <w:t>:</w:t>
      </w:r>
    </w:p>
    <w:p w:rsidR="00C31418" w:rsidRPr="00EB442A" w:rsidRDefault="00E73D3B" w:rsidP="00F903C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Положительный классы</w:t>
      </w:r>
    </w:p>
    <w:p w:rsidR="00C31418" w:rsidRPr="00EB442A" w:rsidRDefault="00C31418" w:rsidP="00F17895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- стаж </w:t>
      </w:r>
      <w:r w:rsidRPr="00EB442A">
        <w:rPr>
          <w:rFonts w:asciiTheme="majorHAnsi" w:hAnsiTheme="majorHAnsi" w:cs="Arial"/>
          <w:sz w:val="24"/>
          <w:szCs w:val="24"/>
        </w:rPr>
        <w:t>&gt;= 18;</w:t>
      </w:r>
    </w:p>
    <w:p w:rsidR="00E73D3B" w:rsidRPr="00EB442A" w:rsidRDefault="0066608C" w:rsidP="00F17895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возраст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[18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>] 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3] лет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коэффициент равен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1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>,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8</w:t>
      </w:r>
    </w:p>
    <w:p w:rsidR="0066608C" w:rsidRPr="00EB442A" w:rsidRDefault="0066608C" w:rsidP="00F17895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[18; 22] ,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(3;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>4]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лет коэффициент равен 1,6</w:t>
      </w:r>
    </w:p>
    <w:p w:rsidR="0066608C" w:rsidRPr="00EB442A" w:rsidRDefault="0066608C" w:rsidP="00F17895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(22; +∞) , стаж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(0; 3] лет коэффициент равен 1,7</w:t>
      </w:r>
    </w:p>
    <w:p w:rsidR="00F903CA" w:rsidRPr="00EB442A" w:rsidRDefault="0066608C" w:rsidP="00F17895">
      <w:pPr>
        <w:pStyle w:val="ListParagraph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(22; +∞) , стаж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sym w:font="Symbol" w:char="F0CE"/>
      </w:r>
      <w:r w:rsidR="00F903CA" w:rsidRPr="00EB442A">
        <w:rPr>
          <w:rFonts w:asciiTheme="majorHAnsi" w:hAnsiTheme="majorHAnsi" w:cs="Arial"/>
          <w:sz w:val="24"/>
          <w:szCs w:val="24"/>
          <w:lang w:val="ru-RU"/>
        </w:rPr>
        <w:t xml:space="preserve"> 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 (3; +∞) лет коэффициент равен 1,0</w:t>
      </w:r>
    </w:p>
    <w:p w:rsidR="00F903CA" w:rsidRPr="00EB442A" w:rsidRDefault="00F903CA" w:rsidP="00F903C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 класс:</w:t>
      </w:r>
    </w:p>
    <w:p w:rsidR="00E73D3B" w:rsidRPr="00EB442A" w:rsidRDefault="00F903CA" w:rsidP="00F903C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остальные</w:t>
      </w:r>
      <w:r w:rsidR="00E73D3B" w:rsidRPr="00EB442A">
        <w:rPr>
          <w:rFonts w:asciiTheme="majorHAnsi" w:hAnsiTheme="majorHAnsi" w:cs="Arial"/>
          <w:sz w:val="24"/>
          <w:szCs w:val="24"/>
          <w:lang w:val="ru-RU"/>
        </w:rPr>
        <w:t xml:space="preserve"> значения </w:t>
      </w:r>
    </w:p>
    <w:p w:rsidR="0066608C" w:rsidRPr="00EB442A" w:rsidRDefault="0066608C" w:rsidP="0066608C">
      <w:pPr>
        <w:rPr>
          <w:rFonts w:asciiTheme="majorHAnsi" w:hAnsiTheme="majorHAnsi" w:cs="Arial"/>
        </w:rPr>
      </w:pPr>
      <w:r w:rsidRPr="00EB442A">
        <w:rPr>
          <w:rFonts w:asciiTheme="majorHAnsi" w:hAnsiTheme="majorHAnsi" w:cs="Arial"/>
        </w:rPr>
        <w:t>Тест данных:</w:t>
      </w:r>
    </w:p>
    <w:p w:rsidR="0066608C" w:rsidRPr="00EB442A" w:rsidRDefault="0066608C" w:rsidP="00F903CA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Положительные классы:</w:t>
      </w:r>
    </w:p>
    <w:p w:rsidR="0066608C" w:rsidRPr="00EB442A" w:rsidRDefault="0066608C" w:rsidP="00F17895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19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1; </w:t>
      </w:r>
      <w:r w:rsidR="00DD38B2"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>;</w:t>
      </w:r>
      <w:r w:rsidR="00DD38B2" w:rsidRPr="00EB442A">
        <w:rPr>
          <w:rFonts w:asciiTheme="majorHAnsi" w:hAnsiTheme="majorHAnsi" w:cs="Arial"/>
          <w:sz w:val="24"/>
          <w:szCs w:val="24"/>
          <w:lang w:val="ru-RU"/>
        </w:rPr>
        <w:t xml:space="preserve"> возраст 20, стаж 1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;</w:t>
      </w:r>
    </w:p>
    <w:p w:rsidR="00DD38B2" w:rsidRPr="00EB442A" w:rsidRDefault="00DD38B2" w:rsidP="00DD38B2">
      <w:pPr>
        <w:pStyle w:val="ListParagraph"/>
        <w:ind w:left="1440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Pr="00EB442A">
        <w:rPr>
          <w:rFonts w:asciiTheme="majorHAnsi" w:hAnsiTheme="majorHAnsi" w:cs="Arial"/>
          <w:sz w:val="24"/>
          <w:szCs w:val="24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Pr="00EB442A">
        <w:rPr>
          <w:rFonts w:asciiTheme="majorHAnsi" w:hAnsiTheme="majorHAnsi" w:cs="Arial"/>
          <w:sz w:val="24"/>
          <w:szCs w:val="24"/>
        </w:rPr>
        <w:t>3;</w:t>
      </w:r>
    </w:p>
    <w:p w:rsidR="00DD38B2" w:rsidRPr="00EB442A" w:rsidRDefault="00DD38B2" w:rsidP="00F17895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4;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3.1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</w:p>
    <w:p w:rsidR="00C31418" w:rsidRPr="00EB442A" w:rsidRDefault="00DD38B2" w:rsidP="00F17895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23, стаж 1;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50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3;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34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2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</w:t>
      </w:r>
    </w:p>
    <w:p w:rsidR="00C31418" w:rsidRPr="00EB442A" w:rsidRDefault="00DD38B2" w:rsidP="00F17895">
      <w:pPr>
        <w:pStyle w:val="ListParagraph"/>
        <w:numPr>
          <w:ilvl w:val="0"/>
          <w:numId w:val="11"/>
        </w:numPr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возраст 23, стаж 4; возраст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50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8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; возраст 34, стаж 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>1</w:t>
      </w:r>
      <w:r w:rsidRPr="00EB442A">
        <w:rPr>
          <w:rFonts w:asciiTheme="majorHAnsi" w:hAnsiTheme="majorHAnsi" w:cs="Arial"/>
          <w:sz w:val="24"/>
          <w:szCs w:val="24"/>
          <w:lang w:val="ru-RU"/>
        </w:rPr>
        <w:t xml:space="preserve">4; </w:t>
      </w:r>
    </w:p>
    <w:p w:rsidR="00C31418" w:rsidRPr="00EB442A" w:rsidRDefault="0066608C" w:rsidP="00C31418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>Негативный</w:t>
      </w:r>
      <w:r w:rsidR="00C31418" w:rsidRPr="00EB442A">
        <w:rPr>
          <w:rFonts w:asciiTheme="majorHAnsi" w:hAnsiTheme="majorHAnsi" w:cs="Arial"/>
          <w:sz w:val="24"/>
          <w:szCs w:val="24"/>
          <w:lang w:val="ru-RU"/>
        </w:rPr>
        <w:t xml:space="preserve"> класс:</w:t>
      </w:r>
    </w:p>
    <w:p w:rsidR="00C31418" w:rsidRPr="00EB442A" w:rsidRDefault="00C31418" w:rsidP="00C31418">
      <w:pPr>
        <w:pStyle w:val="ListParagraph"/>
        <w:rPr>
          <w:rFonts w:asciiTheme="majorHAnsi" w:hAnsiTheme="majorHAnsi" w:cs="Arial"/>
          <w:sz w:val="24"/>
          <w:szCs w:val="24"/>
          <w:lang w:val="ru-RU"/>
        </w:rPr>
      </w:pPr>
      <w:r w:rsidRPr="00EB442A">
        <w:rPr>
          <w:rFonts w:asciiTheme="majorHAnsi" w:hAnsiTheme="majorHAnsi" w:cs="Arial"/>
          <w:sz w:val="24"/>
          <w:szCs w:val="24"/>
          <w:lang w:val="ru-RU"/>
        </w:rPr>
        <w:tab/>
        <w:t>возраст 18, стаж 1; возраст 22, стаж 6; возраст 15, стаж 11</w:t>
      </w:r>
    </w:p>
    <w:sectPr w:rsidR="00C31418" w:rsidRPr="00EB442A" w:rsidSect="00BD57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895" w:rsidRDefault="00F17895">
      <w:r>
        <w:separator/>
      </w:r>
    </w:p>
  </w:endnote>
  <w:endnote w:type="continuationSeparator" w:id="0">
    <w:p w:rsidR="00F17895" w:rsidRDefault="00F1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895" w:rsidRDefault="00F17895">
      <w:r>
        <w:separator/>
      </w:r>
    </w:p>
  </w:footnote>
  <w:footnote w:type="continuationSeparator" w:id="0">
    <w:p w:rsidR="00F17895" w:rsidRDefault="00F1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406"/>
    <w:multiLevelType w:val="hybridMultilevel"/>
    <w:tmpl w:val="0E089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775E"/>
    <w:multiLevelType w:val="hybridMultilevel"/>
    <w:tmpl w:val="CBEE1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0AA"/>
    <w:multiLevelType w:val="hybridMultilevel"/>
    <w:tmpl w:val="C32E33E8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F6B0C82"/>
    <w:multiLevelType w:val="hybridMultilevel"/>
    <w:tmpl w:val="D54A0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4033"/>
    <w:multiLevelType w:val="hybridMultilevel"/>
    <w:tmpl w:val="515CC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D0526D"/>
    <w:multiLevelType w:val="hybridMultilevel"/>
    <w:tmpl w:val="79005F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AA0A87"/>
    <w:multiLevelType w:val="hybridMultilevel"/>
    <w:tmpl w:val="0D74578A"/>
    <w:lvl w:ilvl="0" w:tplc="DFA8DE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7DFA"/>
    <w:multiLevelType w:val="hybridMultilevel"/>
    <w:tmpl w:val="6E86A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9543A"/>
    <w:multiLevelType w:val="hybridMultilevel"/>
    <w:tmpl w:val="FB50C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8E18B9"/>
    <w:multiLevelType w:val="hybridMultilevel"/>
    <w:tmpl w:val="60FC0AC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4D568B4"/>
    <w:multiLevelType w:val="hybridMultilevel"/>
    <w:tmpl w:val="8F427AB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8883EA0"/>
    <w:multiLevelType w:val="hybridMultilevel"/>
    <w:tmpl w:val="F3F6A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38BC"/>
    <w:multiLevelType w:val="hybridMultilevel"/>
    <w:tmpl w:val="90D26E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DE2110"/>
    <w:multiLevelType w:val="hybridMultilevel"/>
    <w:tmpl w:val="C30AD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CFB54FF"/>
    <w:multiLevelType w:val="hybridMultilevel"/>
    <w:tmpl w:val="1D8E28CE"/>
    <w:lvl w:ilvl="0" w:tplc="2F6EE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9654ED"/>
    <w:multiLevelType w:val="hybridMultilevel"/>
    <w:tmpl w:val="BD62F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455ECC"/>
    <w:multiLevelType w:val="hybridMultilevel"/>
    <w:tmpl w:val="26A6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66EE7"/>
    <w:multiLevelType w:val="hybridMultilevel"/>
    <w:tmpl w:val="DFA6A7D8"/>
    <w:lvl w:ilvl="0" w:tplc="50B48F6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E86396D"/>
    <w:multiLevelType w:val="hybridMultilevel"/>
    <w:tmpl w:val="86BA3540"/>
    <w:lvl w:ilvl="0" w:tplc="1AD84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04D6"/>
    <w:multiLevelType w:val="hybridMultilevel"/>
    <w:tmpl w:val="5076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10"/>
  </w:num>
  <w:num w:numId="5">
    <w:abstractNumId w:val="16"/>
  </w:num>
  <w:num w:numId="6">
    <w:abstractNumId w:val="17"/>
  </w:num>
  <w:num w:numId="7">
    <w:abstractNumId w:val="14"/>
  </w:num>
  <w:num w:numId="8">
    <w:abstractNumId w:val="9"/>
  </w:num>
  <w:num w:numId="9">
    <w:abstractNumId w:val="15"/>
  </w:num>
  <w:num w:numId="10">
    <w:abstractNumId w:val="6"/>
  </w:num>
  <w:num w:numId="11">
    <w:abstractNumId w:val="18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11"/>
  </w:num>
  <w:num w:numId="19">
    <w:abstractNumId w:val="8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6EC"/>
    <w:rsid w:val="00016A11"/>
    <w:rsid w:val="0002457C"/>
    <w:rsid w:val="00033B2C"/>
    <w:rsid w:val="000665D1"/>
    <w:rsid w:val="00067B2F"/>
    <w:rsid w:val="00085864"/>
    <w:rsid w:val="000C4C75"/>
    <w:rsid w:val="000F00D1"/>
    <w:rsid w:val="001412CA"/>
    <w:rsid w:val="00167983"/>
    <w:rsid w:val="001E29A1"/>
    <w:rsid w:val="001E4286"/>
    <w:rsid w:val="001E7952"/>
    <w:rsid w:val="002150F4"/>
    <w:rsid w:val="00243C3E"/>
    <w:rsid w:val="00245100"/>
    <w:rsid w:val="00267561"/>
    <w:rsid w:val="00283952"/>
    <w:rsid w:val="002D06BD"/>
    <w:rsid w:val="002D471B"/>
    <w:rsid w:val="002E5401"/>
    <w:rsid w:val="002F1597"/>
    <w:rsid w:val="002F7BE4"/>
    <w:rsid w:val="00310DD9"/>
    <w:rsid w:val="00323156"/>
    <w:rsid w:val="0034096C"/>
    <w:rsid w:val="003448F1"/>
    <w:rsid w:val="003A5277"/>
    <w:rsid w:val="00442760"/>
    <w:rsid w:val="00464F57"/>
    <w:rsid w:val="004B22E3"/>
    <w:rsid w:val="00512C54"/>
    <w:rsid w:val="00515867"/>
    <w:rsid w:val="00547A71"/>
    <w:rsid w:val="00556522"/>
    <w:rsid w:val="0056620B"/>
    <w:rsid w:val="00587C68"/>
    <w:rsid w:val="005B5B66"/>
    <w:rsid w:val="005D18BC"/>
    <w:rsid w:val="005D3883"/>
    <w:rsid w:val="005F1057"/>
    <w:rsid w:val="0060386E"/>
    <w:rsid w:val="006056EC"/>
    <w:rsid w:val="0062052B"/>
    <w:rsid w:val="0064071C"/>
    <w:rsid w:val="0066608C"/>
    <w:rsid w:val="00667DB9"/>
    <w:rsid w:val="006742A2"/>
    <w:rsid w:val="006900B2"/>
    <w:rsid w:val="006D6863"/>
    <w:rsid w:val="006F464F"/>
    <w:rsid w:val="006F5BE2"/>
    <w:rsid w:val="00725F58"/>
    <w:rsid w:val="007370A8"/>
    <w:rsid w:val="007405DB"/>
    <w:rsid w:val="007F62BA"/>
    <w:rsid w:val="008038C9"/>
    <w:rsid w:val="00826D49"/>
    <w:rsid w:val="00843C38"/>
    <w:rsid w:val="0084744B"/>
    <w:rsid w:val="008520EF"/>
    <w:rsid w:val="0085392C"/>
    <w:rsid w:val="008611C6"/>
    <w:rsid w:val="00877F32"/>
    <w:rsid w:val="008B5BB6"/>
    <w:rsid w:val="008D6228"/>
    <w:rsid w:val="00964C3E"/>
    <w:rsid w:val="00975F8B"/>
    <w:rsid w:val="00982AA5"/>
    <w:rsid w:val="00997495"/>
    <w:rsid w:val="00997D0B"/>
    <w:rsid w:val="009D51BA"/>
    <w:rsid w:val="00A23717"/>
    <w:rsid w:val="00A52746"/>
    <w:rsid w:val="00A67E35"/>
    <w:rsid w:val="00A76308"/>
    <w:rsid w:val="00A9628A"/>
    <w:rsid w:val="00AF6820"/>
    <w:rsid w:val="00B004E0"/>
    <w:rsid w:val="00B17ECB"/>
    <w:rsid w:val="00B252C6"/>
    <w:rsid w:val="00B372BC"/>
    <w:rsid w:val="00B63AA9"/>
    <w:rsid w:val="00B70730"/>
    <w:rsid w:val="00BD55D7"/>
    <w:rsid w:val="00BD5774"/>
    <w:rsid w:val="00BE038A"/>
    <w:rsid w:val="00BF41E1"/>
    <w:rsid w:val="00C10EA9"/>
    <w:rsid w:val="00C31418"/>
    <w:rsid w:val="00C42142"/>
    <w:rsid w:val="00C71796"/>
    <w:rsid w:val="00CA224D"/>
    <w:rsid w:val="00CC60E4"/>
    <w:rsid w:val="00D02EF7"/>
    <w:rsid w:val="00D0541B"/>
    <w:rsid w:val="00DA57C7"/>
    <w:rsid w:val="00DC4008"/>
    <w:rsid w:val="00DD38B2"/>
    <w:rsid w:val="00E00520"/>
    <w:rsid w:val="00E04045"/>
    <w:rsid w:val="00E12593"/>
    <w:rsid w:val="00E42114"/>
    <w:rsid w:val="00E73D3B"/>
    <w:rsid w:val="00EA379D"/>
    <w:rsid w:val="00EB442A"/>
    <w:rsid w:val="00F17895"/>
    <w:rsid w:val="00F346EC"/>
    <w:rsid w:val="00F66F35"/>
    <w:rsid w:val="00F903CA"/>
    <w:rsid w:val="00FA33C9"/>
    <w:rsid w:val="00FA654C"/>
    <w:rsid w:val="00FB0FB2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C1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77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4C7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C4C75"/>
    <w:rPr>
      <w:sz w:val="24"/>
      <w:szCs w:val="24"/>
    </w:rPr>
  </w:style>
  <w:style w:type="paragraph" w:styleId="Footer">
    <w:name w:val="footer"/>
    <w:basedOn w:val="Normal"/>
    <w:link w:val="FooterChar"/>
    <w:rsid w:val="000C4C7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C4C7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215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1842F-CE1D-4827-A303-D406B650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2016-10-27T15:05:00Z</dcterms:created>
  <dcterms:modified xsi:type="dcterms:W3CDTF">2016-10-27T15:05:00Z</dcterms:modified>
</cp:coreProperties>
</file>